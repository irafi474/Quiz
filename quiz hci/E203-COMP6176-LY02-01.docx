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AF1273" w14:paraId="67AA847B" w14:textId="77777777" w:rsidTr="00381EDF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C30CC" w14:textId="77777777" w:rsidR="00AF1273" w:rsidRDefault="00AF1273" w:rsidP="00381EDF">
            <w:pPr>
              <w:spacing w:line="276" w:lineRule="auto"/>
              <w:rPr>
                <w:rFonts w:ascii="Arial" w:hAnsi="Arial" w:cs="Arial"/>
                <w:b/>
                <w:i/>
                <w:sz w:val="32"/>
              </w:rPr>
            </w:pPr>
            <w:r w:rsidRPr="00212F2F">
              <w:rPr>
                <w:rFonts w:ascii="Arial" w:hAnsi="Arial" w:cs="Arial"/>
                <w:b/>
                <w:sz w:val="32"/>
                <w:lang w:val="id-ID"/>
              </w:rPr>
              <w:t>Assignment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5F8DFB1" w14:textId="77777777" w:rsidR="00AF1273" w:rsidRDefault="00AF1273" w:rsidP="00381EDF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5B42D855" wp14:editId="2E722DE4">
                  <wp:extent cx="1371600" cy="10210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273" w14:paraId="1C48B589" w14:textId="77777777" w:rsidTr="00381EDF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33CEA" w14:textId="549D79C1" w:rsidR="00F167B7" w:rsidRDefault="000760C3" w:rsidP="00381EDF">
            <w:pPr>
              <w:spacing w:line="276" w:lineRule="auto"/>
              <w:rPr>
                <w:rFonts w:ascii="Arial Narrow" w:hAnsi="Arial Narrow" w:cs="Tahoma"/>
                <w:sz w:val="36"/>
                <w:lang w:val="id-ID"/>
              </w:rPr>
            </w:pPr>
            <w:r w:rsidRPr="000760C3">
              <w:rPr>
                <w:rFonts w:ascii="Arial Narrow" w:hAnsi="Arial Narrow" w:cs="Tahoma"/>
                <w:sz w:val="36"/>
              </w:rPr>
              <w:t>COMP6176 | COMP6232</w:t>
            </w:r>
          </w:p>
          <w:p w14:paraId="13A95434" w14:textId="69ED09F0" w:rsidR="00AF1273" w:rsidRPr="00212F2F" w:rsidRDefault="00AF1273" w:rsidP="00381EDF">
            <w:pPr>
              <w:spacing w:line="276" w:lineRule="auto"/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212F2F">
              <w:rPr>
                <w:rFonts w:ascii="Arial Narrow" w:hAnsi="Arial Narrow" w:cs="Tahoma"/>
                <w:sz w:val="36"/>
                <w:lang w:val="id-ID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210097C" w14:textId="77777777" w:rsidR="00AF1273" w:rsidRDefault="00AF1273" w:rsidP="00381EDF">
            <w:pPr>
              <w:spacing w:line="276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AF1273" w14:paraId="60C9FB7E" w14:textId="77777777" w:rsidTr="00381EDF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91A4B" w14:textId="77777777" w:rsidR="00AF1273" w:rsidRDefault="00AF1273" w:rsidP="00381EDF">
            <w:pPr>
              <w:spacing w:line="276" w:lineRule="auto"/>
              <w:ind w:right="480"/>
              <w:rPr>
                <w:rFonts w:ascii="Tahoma" w:hAnsi="Tahoma" w:cs="Tahoma"/>
                <w:bCs/>
                <w:sz w:val="18"/>
              </w:rPr>
            </w:pPr>
            <w:r w:rsidRPr="002A48BF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7227AB3" w14:textId="19D2C1F7" w:rsidR="00AF1273" w:rsidRDefault="00C26464" w:rsidP="00381EDF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C26464">
              <w:rPr>
                <w:rFonts w:ascii="Arial" w:hAnsi="Arial" w:cs="Arial"/>
                <w:b/>
                <w:sz w:val="20"/>
              </w:rPr>
              <w:t>E203-COMP6176-LY02-01</w:t>
            </w:r>
          </w:p>
        </w:tc>
      </w:tr>
      <w:tr w:rsidR="00AF1273" w14:paraId="6DCC8CCF" w14:textId="77777777" w:rsidTr="00381EDF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FC20224" w14:textId="61DB7ECF" w:rsidR="00AF1273" w:rsidRPr="00D61840" w:rsidRDefault="00AF1273" w:rsidP="00381EDF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</w:rPr>
            </w:pPr>
            <w:r w:rsidRPr="00212F2F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Semester Year </w:t>
            </w:r>
            <w:r w:rsidR="00FC221E" w:rsidRPr="00CA7BA1">
              <w:rPr>
                <w:rFonts w:ascii="Arial" w:hAnsi="Arial" w:cs="Arial"/>
                <w:i/>
                <w:sz w:val="18"/>
                <w:szCs w:val="18"/>
              </w:rPr>
              <w:t>2020</w:t>
            </w:r>
            <w:r w:rsidR="00FC221E" w:rsidRPr="00CA7BA1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FC221E" w:rsidRPr="00CA7BA1">
              <w:rPr>
                <w:rFonts w:ascii="Arial" w:hAnsi="Arial" w:cs="Arial"/>
                <w:i/>
                <w:sz w:val="18"/>
                <w:szCs w:val="18"/>
              </w:rPr>
              <w:t>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0D8F21A" w14:textId="77777777" w:rsidR="00AF1273" w:rsidRDefault="00AF1273" w:rsidP="00381EDF">
            <w:pPr>
              <w:pStyle w:val="Header"/>
              <w:tabs>
                <w:tab w:val="clear" w:pos="4680"/>
                <w:tab w:val="left" w:pos="2129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212F2F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212F2F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27BF344B" w14:textId="60506F7B" w:rsidR="00AF1273" w:rsidRDefault="00AF1273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092B7CDF" w14:textId="77777777" w:rsidR="00FC221E" w:rsidRPr="00CA7BA1" w:rsidRDefault="00FC221E" w:rsidP="00FC221E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/>
        </w:rPr>
        <w:t xml:space="preserve">Seluruh </w:t>
      </w:r>
      <w:proofErr w:type="spellStart"/>
      <w:r w:rsidRPr="00CA7BA1">
        <w:t>mahasiswa</w:t>
      </w:r>
      <w:proofErr w:type="spellEnd"/>
      <w:r w:rsidRPr="00CA7BA1">
        <w:rPr>
          <w:lang w:val="id-ID"/>
        </w:rPr>
        <w:t xml:space="preserve"> tidak diperkenankan untuk:</w:t>
      </w:r>
    </w:p>
    <w:p w14:paraId="64623979" w14:textId="77777777" w:rsidR="00FC221E" w:rsidRPr="00CA7BA1" w:rsidRDefault="00FC221E" w:rsidP="00FC221E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 w:rsidRPr="00CA7BA1">
        <w:rPr>
          <w:rStyle w:val="longtext"/>
          <w:i/>
          <w:sz w:val="18"/>
          <w:szCs w:val="18"/>
        </w:rPr>
        <w:t>All students are</w:t>
      </w:r>
      <w:r w:rsidRPr="00CA7BA1">
        <w:rPr>
          <w:rStyle w:val="longtext"/>
          <w:i/>
          <w:sz w:val="18"/>
          <w:szCs w:val="18"/>
          <w:lang w:val="id-ID"/>
        </w:rPr>
        <w:t xml:space="preserve"> not allowed to</w:t>
      </w:r>
      <w:r w:rsidRPr="00CA7BA1">
        <w:rPr>
          <w:rStyle w:val="longtext"/>
          <w:i/>
          <w:sz w:val="18"/>
          <w:szCs w:val="18"/>
        </w:rPr>
        <w:t>:</w:t>
      </w:r>
    </w:p>
    <w:p w14:paraId="2743B538" w14:textId="77777777" w:rsidR="00FC221E" w:rsidRPr="00CA7BA1" w:rsidRDefault="00FC221E" w:rsidP="00FC221E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A7BA1">
        <w:rPr>
          <w:lang w:eastAsia="x-none"/>
        </w:rPr>
        <w:t>B</w:t>
      </w:r>
      <w:r w:rsidRPr="00CA7BA1">
        <w:rPr>
          <w:lang w:val="id-ID" w:eastAsia="x-none"/>
        </w:rPr>
        <w:t xml:space="preserve">erdiskusi </w:t>
      </w:r>
      <w:r w:rsidRPr="00CA7BA1">
        <w:rPr>
          <w:lang w:val="en-ID" w:eastAsia="x-none"/>
        </w:rPr>
        <w:t>dan/</w:t>
      </w:r>
      <w:proofErr w:type="spellStart"/>
      <w:r w:rsidRPr="00CA7BA1">
        <w:rPr>
          <w:lang w:val="en-ID" w:eastAsia="x-none"/>
        </w:rPr>
        <w:t>atau</w:t>
      </w:r>
      <w:proofErr w:type="spellEnd"/>
      <w:r w:rsidRPr="00CA7BA1">
        <w:rPr>
          <w:lang w:val="en-ID" w:eastAsia="x-none"/>
        </w:rPr>
        <w:t xml:space="preserve"> </w:t>
      </w:r>
      <w:proofErr w:type="spellStart"/>
      <w:r w:rsidRPr="00CA7BA1">
        <w:rPr>
          <w:lang w:val="en-ID" w:eastAsia="x-none"/>
        </w:rPr>
        <w:t>bekerja</w:t>
      </w:r>
      <w:proofErr w:type="spellEnd"/>
      <w:r w:rsidRPr="00CA7BA1">
        <w:rPr>
          <w:lang w:val="en-ID" w:eastAsia="x-none"/>
        </w:rPr>
        <w:t xml:space="preserve"> </w:t>
      </w:r>
      <w:proofErr w:type="spellStart"/>
      <w:r w:rsidRPr="00CA7BA1">
        <w:rPr>
          <w:lang w:val="en-ID" w:eastAsia="x-none"/>
        </w:rPr>
        <w:t>sama</w:t>
      </w:r>
      <w:proofErr w:type="spellEnd"/>
      <w:r w:rsidRPr="00CA7BA1">
        <w:rPr>
          <w:lang w:val="en-ID" w:eastAsia="x-none"/>
        </w:rPr>
        <w:t xml:space="preserve"> </w:t>
      </w:r>
      <w:r w:rsidRPr="00CA7BA1">
        <w:rPr>
          <w:lang w:val="id-ID" w:eastAsia="x-none"/>
        </w:rPr>
        <w:t xml:space="preserve">dengan </w:t>
      </w:r>
      <w:proofErr w:type="spellStart"/>
      <w:r w:rsidRPr="00CA7BA1">
        <w:t>mahasiswa</w:t>
      </w:r>
      <w:proofErr w:type="spellEnd"/>
      <w:r w:rsidRPr="00CA7BA1">
        <w:t xml:space="preserve"> </w:t>
      </w:r>
      <w:r w:rsidRPr="00CA7BA1">
        <w:rPr>
          <w:lang w:val="id-ID" w:eastAsia="x-none"/>
        </w:rPr>
        <w:t>lainnya</w:t>
      </w:r>
    </w:p>
    <w:p w14:paraId="6B8BEC26" w14:textId="77777777" w:rsidR="00FC221E" w:rsidRPr="00CA7BA1" w:rsidRDefault="00FC221E" w:rsidP="00FC221E">
      <w:pPr>
        <w:spacing w:line="360" w:lineRule="auto"/>
        <w:ind w:left="720"/>
        <w:jc w:val="both"/>
        <w:rPr>
          <w:lang w:val="id-ID"/>
        </w:rPr>
      </w:pPr>
      <w:r w:rsidRPr="00CA7BA1">
        <w:rPr>
          <w:i/>
          <w:sz w:val="20"/>
          <w:szCs w:val="20"/>
          <w:lang w:eastAsia="x-none"/>
        </w:rPr>
        <w:t>D</w:t>
      </w:r>
      <w:r w:rsidRPr="00CA7BA1">
        <w:rPr>
          <w:i/>
          <w:sz w:val="20"/>
          <w:szCs w:val="20"/>
          <w:lang w:val="id-ID" w:eastAsia="x-none"/>
        </w:rPr>
        <w:t>iscus</w:t>
      </w:r>
      <w:r w:rsidRPr="00CA7BA1">
        <w:rPr>
          <w:i/>
          <w:sz w:val="20"/>
          <w:szCs w:val="20"/>
          <w:lang w:val="x-none" w:eastAsia="x-none"/>
        </w:rPr>
        <w:t>s</w:t>
      </w:r>
      <w:r w:rsidRPr="00CA7BA1">
        <w:rPr>
          <w:i/>
          <w:sz w:val="20"/>
          <w:szCs w:val="20"/>
          <w:lang w:val="id-ID" w:eastAsia="x-none"/>
        </w:rPr>
        <w:t xml:space="preserve"> </w:t>
      </w:r>
      <w:r w:rsidRPr="00CA7BA1">
        <w:rPr>
          <w:i/>
          <w:sz w:val="20"/>
          <w:szCs w:val="20"/>
          <w:lang w:val="en-ID" w:eastAsia="x-none"/>
        </w:rPr>
        <w:t xml:space="preserve">and/or work together </w:t>
      </w:r>
      <w:r w:rsidRPr="00CA7BA1">
        <w:rPr>
          <w:i/>
          <w:sz w:val="20"/>
          <w:szCs w:val="20"/>
          <w:lang w:val="id-ID" w:eastAsia="x-none"/>
        </w:rPr>
        <w:t xml:space="preserve">with other </w:t>
      </w:r>
      <w:r w:rsidRPr="00CA7BA1">
        <w:rPr>
          <w:i/>
          <w:sz w:val="20"/>
          <w:szCs w:val="20"/>
          <w:lang w:eastAsia="x-none"/>
        </w:rPr>
        <w:t xml:space="preserve">student </w:t>
      </w:r>
      <w:r w:rsidRPr="00CA7BA1">
        <w:rPr>
          <w:i/>
          <w:sz w:val="20"/>
          <w:szCs w:val="20"/>
          <w:lang w:val="id-ID" w:eastAsia="x-none"/>
        </w:rPr>
        <w:t>participants</w:t>
      </w:r>
    </w:p>
    <w:p w14:paraId="71EF6098" w14:textId="77777777" w:rsidR="00FC221E" w:rsidRPr="00CA7BA1" w:rsidRDefault="00FC221E" w:rsidP="00FC221E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A7BA1">
        <w:rPr>
          <w:lang w:val="id-ID"/>
        </w:rPr>
        <w:t>Me</w:t>
      </w:r>
      <w:proofErr w:type="spellStart"/>
      <w:r w:rsidRPr="00CA7BA1">
        <w:t>lihat</w:t>
      </w:r>
      <w:proofErr w:type="spellEnd"/>
      <w:r w:rsidRPr="00CA7BA1">
        <w:rPr>
          <w:lang w:val="id-ID"/>
        </w:rPr>
        <w:t xml:space="preserve"> </w:t>
      </w:r>
      <w:proofErr w:type="spellStart"/>
      <w:r w:rsidRPr="00CA7BA1">
        <w:t>sebagian</w:t>
      </w:r>
      <w:proofErr w:type="spellEnd"/>
      <w:r w:rsidRPr="00CA7BA1">
        <w:t xml:space="preserve"> </w:t>
      </w:r>
      <w:proofErr w:type="spellStart"/>
      <w:r w:rsidRPr="00CA7BA1">
        <w:t>atau</w:t>
      </w:r>
      <w:proofErr w:type="spellEnd"/>
      <w:r w:rsidRPr="00CA7BA1">
        <w:t xml:space="preserve"> </w:t>
      </w:r>
      <w:proofErr w:type="spellStart"/>
      <w:r w:rsidRPr="00CA7BA1">
        <w:t>seluruh</w:t>
      </w:r>
      <w:proofErr w:type="spellEnd"/>
      <w:r w:rsidRPr="00CA7BA1">
        <w:t xml:space="preserve"> </w:t>
      </w:r>
      <w:proofErr w:type="spellStart"/>
      <w:r w:rsidRPr="00CA7BA1">
        <w:t>jawaban</w:t>
      </w:r>
      <w:proofErr w:type="spellEnd"/>
      <w:r w:rsidRPr="00CA7BA1">
        <w:t xml:space="preserve"> </w:t>
      </w:r>
      <w:proofErr w:type="spellStart"/>
      <w:r w:rsidRPr="00CA7BA1">
        <w:t>mahasiswa</w:t>
      </w:r>
      <w:proofErr w:type="spellEnd"/>
      <w:r w:rsidRPr="00CA7BA1">
        <w:t xml:space="preserve"> lain</w:t>
      </w:r>
    </w:p>
    <w:p w14:paraId="07598B8D" w14:textId="77777777" w:rsidR="00FC221E" w:rsidRPr="00CA7BA1" w:rsidRDefault="00FC221E" w:rsidP="00FC221E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CA7BA1">
        <w:rPr>
          <w:rStyle w:val="longtext"/>
          <w:i/>
          <w:sz w:val="18"/>
          <w:szCs w:val="18"/>
        </w:rPr>
        <w:t>Seeing a part or the whole answer from another student</w:t>
      </w:r>
    </w:p>
    <w:p w14:paraId="114B5C18" w14:textId="77777777" w:rsidR="00FC221E" w:rsidRPr="00CA7BA1" w:rsidRDefault="00FC221E" w:rsidP="00FC221E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A7BA1">
        <w:rPr>
          <w:lang w:eastAsia="x-none"/>
        </w:rPr>
        <w:t>M</w:t>
      </w:r>
      <w:r w:rsidRPr="00CA7BA1">
        <w:rPr>
          <w:lang w:val="id-ID" w:eastAsia="x-none"/>
        </w:rPr>
        <w:t xml:space="preserve">embuka dan menyalin dari </w:t>
      </w:r>
      <w:r w:rsidRPr="00CA7BA1">
        <w:rPr>
          <w:b/>
          <w:bCs/>
          <w:lang w:val="id-ID" w:eastAsia="x-none"/>
        </w:rPr>
        <w:t>BUKU</w:t>
      </w:r>
      <w:r w:rsidRPr="00CA7BA1">
        <w:rPr>
          <w:lang w:val="id-ID" w:eastAsia="x-none"/>
        </w:rPr>
        <w:t xml:space="preserve"> atau </w:t>
      </w:r>
      <w:r w:rsidRPr="00CA7BA1">
        <w:rPr>
          <w:b/>
          <w:bCs/>
          <w:lang w:val="id-ID" w:eastAsia="x-none"/>
        </w:rPr>
        <w:t>CATATAN</w:t>
      </w:r>
      <w:r w:rsidRPr="00CA7BA1">
        <w:rPr>
          <w:lang w:val="id-ID" w:eastAsia="x-none"/>
        </w:rPr>
        <w:t xml:space="preserve">, </w:t>
      </w:r>
      <w:r w:rsidRPr="00CA7BA1">
        <w:rPr>
          <w:b/>
          <w:bCs/>
          <w:lang w:val="id-ID" w:eastAsia="x-none"/>
        </w:rPr>
        <w:t>VIDEO</w:t>
      </w:r>
      <w:r w:rsidRPr="00CA7BA1">
        <w:rPr>
          <w:lang w:val="id-ID" w:eastAsia="x-none"/>
        </w:rPr>
        <w:t xml:space="preserve"> dari pengajar (recording kelas, VBL, Youtube, dsb) dan </w:t>
      </w:r>
      <w:r w:rsidRPr="00CA7BA1">
        <w:rPr>
          <w:b/>
          <w:bCs/>
          <w:lang w:val="id-ID" w:eastAsia="x-none"/>
        </w:rPr>
        <w:t>REFERENSI</w:t>
      </w:r>
      <w:r w:rsidRPr="00CA7BA1">
        <w:rPr>
          <w:lang w:val="id-ID" w:eastAsia="x-none"/>
        </w:rPr>
        <w:t xml:space="preserve"> lainnya</w:t>
      </w:r>
    </w:p>
    <w:p w14:paraId="1318BD38" w14:textId="77777777" w:rsidR="00FC221E" w:rsidRPr="00CA7BA1" w:rsidRDefault="00FC221E" w:rsidP="00FC221E">
      <w:pPr>
        <w:spacing w:line="360" w:lineRule="auto"/>
        <w:ind w:left="720"/>
        <w:jc w:val="both"/>
        <w:rPr>
          <w:lang w:val="id-ID"/>
        </w:rPr>
      </w:pPr>
      <w:r w:rsidRPr="00CA7BA1">
        <w:rPr>
          <w:bCs/>
          <w:i/>
          <w:sz w:val="20"/>
          <w:szCs w:val="20"/>
          <w:lang w:eastAsia="x-none"/>
        </w:rPr>
        <w:t>O</w:t>
      </w:r>
      <w:r w:rsidRPr="00CA7BA1">
        <w:rPr>
          <w:bCs/>
          <w:i/>
          <w:sz w:val="20"/>
          <w:szCs w:val="20"/>
          <w:lang w:val="id-ID" w:eastAsia="x-none"/>
        </w:rPr>
        <w:t>pen and copy from any resources such as notes, videos (class recording, VBL, Youtube, etc) and other references</w:t>
      </w:r>
    </w:p>
    <w:p w14:paraId="371FBF2C" w14:textId="77777777" w:rsidR="00FC221E" w:rsidRPr="00CA7BA1" w:rsidRDefault="00FC221E" w:rsidP="00FC221E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CA7BA1">
        <w:rPr>
          <w:lang w:eastAsia="x-none"/>
        </w:rPr>
        <w:t>M</w:t>
      </w:r>
      <w:r w:rsidRPr="00CA7BA1">
        <w:rPr>
          <w:lang w:val="id-ID" w:eastAsia="x-none"/>
        </w:rPr>
        <w:t>embuka dan menyalin jawaban dari internet (google, stackoverflow, dsb)</w:t>
      </w:r>
    </w:p>
    <w:p w14:paraId="57F5CCCE" w14:textId="77777777" w:rsidR="00FC221E" w:rsidRPr="00CA7BA1" w:rsidRDefault="00FC221E" w:rsidP="00FC221E">
      <w:pPr>
        <w:spacing w:line="360" w:lineRule="auto"/>
        <w:ind w:left="720"/>
        <w:jc w:val="both"/>
        <w:rPr>
          <w:lang w:val="id-ID"/>
        </w:rPr>
      </w:pPr>
      <w:r w:rsidRPr="00CA7BA1">
        <w:rPr>
          <w:i/>
          <w:sz w:val="20"/>
          <w:szCs w:val="20"/>
          <w:lang w:eastAsia="x-none"/>
        </w:rPr>
        <w:t>O</w:t>
      </w:r>
      <w:r w:rsidRPr="00CA7BA1">
        <w:rPr>
          <w:i/>
          <w:sz w:val="20"/>
          <w:szCs w:val="20"/>
          <w:lang w:val="id-ID" w:eastAsia="x-none"/>
        </w:rPr>
        <w:t>pen and copy answer from the internet (google, stackoverflow, etc)</w:t>
      </w:r>
    </w:p>
    <w:p w14:paraId="0BBEE22A" w14:textId="77777777" w:rsidR="00FC221E" w:rsidRPr="00CA7BA1" w:rsidRDefault="00FC221E" w:rsidP="00FC221E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CA7BA1">
        <w:rPr>
          <w:lang w:val="id-ID"/>
        </w:rPr>
        <w:t xml:space="preserve">Mengerjakan soal </w:t>
      </w:r>
      <w:proofErr w:type="spellStart"/>
      <w:r w:rsidRPr="00CA7BA1">
        <w:t>ya</w:t>
      </w:r>
      <w:proofErr w:type="spellEnd"/>
      <w:r w:rsidRPr="00CA7BA1">
        <w:rPr>
          <w:lang w:val="id-ID"/>
        </w:rPr>
        <w:t>ng tidak sesuai dengan tema yang ada di soal,</w:t>
      </w:r>
    </w:p>
    <w:p w14:paraId="34F72B3E" w14:textId="77777777" w:rsidR="00FC221E" w:rsidRPr="00CA7BA1" w:rsidRDefault="00FC221E" w:rsidP="00FC221E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CA7BA1"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 w:rsidRPr="00CA7BA1">
        <w:rPr>
          <w:rStyle w:val="longtext"/>
          <w:i/>
          <w:sz w:val="18"/>
          <w:szCs w:val="18"/>
        </w:rPr>
        <w:t>case</w:t>
      </w:r>
      <w:r w:rsidRPr="00CA7BA1">
        <w:rPr>
          <w:rStyle w:val="longtext"/>
          <w:i/>
          <w:sz w:val="18"/>
          <w:szCs w:val="18"/>
          <w:lang w:val="id-ID"/>
        </w:rPr>
        <w:t>,</w:t>
      </w:r>
    </w:p>
    <w:p w14:paraId="0942B607" w14:textId="77777777" w:rsidR="00FC221E" w:rsidRPr="00CA7BA1" w:rsidRDefault="00FC221E" w:rsidP="00FC221E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A7BA1">
        <w:rPr>
          <w:lang w:val="id-ID"/>
        </w:rPr>
        <w:t>Melakukan tindakan kecurangan lainnya,</w:t>
      </w:r>
    </w:p>
    <w:p w14:paraId="5F4DEF7A" w14:textId="77777777" w:rsidR="00FC221E" w:rsidRPr="00CA7BA1" w:rsidRDefault="00FC221E" w:rsidP="00FC221E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CA7BA1">
        <w:rPr>
          <w:rStyle w:val="longtext"/>
          <w:i/>
          <w:sz w:val="18"/>
          <w:szCs w:val="18"/>
        </w:rPr>
        <w:t>Committing other dishonest actions</w:t>
      </w:r>
      <w:r w:rsidRPr="00CA7BA1">
        <w:rPr>
          <w:rStyle w:val="longtext"/>
          <w:i/>
          <w:sz w:val="18"/>
          <w:szCs w:val="18"/>
          <w:lang w:val="id-ID"/>
        </w:rPr>
        <w:t>,</w:t>
      </w:r>
    </w:p>
    <w:p w14:paraId="4BE8F95B" w14:textId="77777777" w:rsidR="00FC221E" w:rsidRPr="00CA7BA1" w:rsidRDefault="00FC221E" w:rsidP="00FC221E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CA7BA1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43B2F053" w14:textId="77777777" w:rsidR="00FC221E" w:rsidRPr="00CA7BA1" w:rsidRDefault="00FC221E" w:rsidP="00FC221E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CA7BA1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CA7BA1">
        <w:rPr>
          <w:rStyle w:val="longtext"/>
          <w:i/>
          <w:sz w:val="18"/>
          <w:szCs w:val="18"/>
        </w:rPr>
        <w:t xml:space="preserve">failure </w:t>
      </w:r>
      <w:r w:rsidRPr="00CA7BA1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CA7BA1">
        <w:rPr>
          <w:rStyle w:val="longtext"/>
          <w:i/>
          <w:sz w:val="18"/>
          <w:szCs w:val="18"/>
        </w:rPr>
        <w:t>copied</w:t>
      </w:r>
      <w:r w:rsidRPr="00CA7BA1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42BA78F1" w14:textId="77777777" w:rsidR="00FC221E" w:rsidRPr="00CA7BA1" w:rsidRDefault="00FC221E" w:rsidP="00FC221E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06BE98C2" w14:textId="77777777" w:rsidR="00FC221E" w:rsidRPr="00CA7BA1" w:rsidRDefault="00FC221E" w:rsidP="00FC221E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/>
        </w:rPr>
        <w:t xml:space="preserve">Jika </w:t>
      </w:r>
      <w:proofErr w:type="spellStart"/>
      <w:r w:rsidRPr="00CA7BA1">
        <w:t>mahasiswa</w:t>
      </w:r>
      <w:proofErr w:type="spellEnd"/>
      <w:r w:rsidRPr="00CA7BA1">
        <w:rPr>
          <w:lang w:val="id-ID"/>
        </w:rPr>
        <w:t xml:space="preserve"> terbukti melakukan tindakan seperti yang dijelaskan butir 1 di atas, maka </w:t>
      </w:r>
      <w:r w:rsidRPr="00CA7BA1">
        <w:rPr>
          <w:b/>
          <w:bCs/>
          <w:u w:val="single"/>
          <w:lang w:val="id-ID"/>
        </w:rPr>
        <w:t xml:space="preserve">nilai </w:t>
      </w:r>
      <w:proofErr w:type="spellStart"/>
      <w:r w:rsidRPr="00CA7BA1">
        <w:rPr>
          <w:b/>
          <w:bCs/>
          <w:u w:val="single"/>
        </w:rPr>
        <w:t>mahasiswa</w:t>
      </w:r>
      <w:proofErr w:type="spellEnd"/>
      <w:r w:rsidRPr="00CA7BA1">
        <w:rPr>
          <w:lang w:val="id-ID"/>
        </w:rPr>
        <w:t xml:space="preserve"> yang melakukan kecurangan (menyontek maupun dicontek) akan di –</w:t>
      </w:r>
      <w:r w:rsidRPr="00CA7BA1">
        <w:rPr>
          <w:b/>
          <w:bCs/>
          <w:lang w:val="id-ID"/>
        </w:rPr>
        <w:t xml:space="preserve"> </w:t>
      </w:r>
      <w:r w:rsidRPr="00CA7BA1">
        <w:rPr>
          <w:b/>
          <w:bCs/>
          <w:u w:val="single"/>
          <w:lang w:val="id-ID"/>
        </w:rPr>
        <w:t>NOL</w:t>
      </w:r>
      <w:r w:rsidRPr="00CA7BA1">
        <w:rPr>
          <w:lang w:val="id-ID"/>
        </w:rPr>
        <w:t xml:space="preserve"> – kan.</w:t>
      </w:r>
    </w:p>
    <w:p w14:paraId="58F710D5" w14:textId="77777777" w:rsidR="00FC221E" w:rsidRPr="00CA7BA1" w:rsidRDefault="00FC221E" w:rsidP="00FC221E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CA7BA1">
        <w:rPr>
          <w:rStyle w:val="longtext"/>
          <w:i/>
          <w:sz w:val="18"/>
          <w:szCs w:val="18"/>
          <w:lang w:val="id-ID"/>
        </w:rPr>
        <w:t xml:space="preserve">If the </w:t>
      </w:r>
      <w:r w:rsidRPr="00CA7BA1">
        <w:rPr>
          <w:rStyle w:val="longtext"/>
          <w:i/>
          <w:sz w:val="18"/>
          <w:szCs w:val="18"/>
        </w:rPr>
        <w:t>student</w:t>
      </w:r>
      <w:r w:rsidRPr="00CA7BA1">
        <w:rPr>
          <w:rStyle w:val="longtext"/>
          <w:i/>
          <w:sz w:val="18"/>
          <w:szCs w:val="18"/>
          <w:lang w:val="id-ID"/>
        </w:rPr>
        <w:t xml:space="preserve"> is proved to t</w:t>
      </w:r>
      <w:r w:rsidRPr="00CA7BA1">
        <w:rPr>
          <w:rStyle w:val="longtext"/>
          <w:i/>
          <w:sz w:val="18"/>
          <w:szCs w:val="18"/>
        </w:rPr>
        <w:t>he actions described in point 1 above, the score of the student which committed dishonest acts (cheating or being cheated) will be “Zero”</w:t>
      </w:r>
    </w:p>
    <w:p w14:paraId="194DAABA" w14:textId="77777777" w:rsidR="00FC221E" w:rsidRPr="00CA7BA1" w:rsidRDefault="00FC221E" w:rsidP="00FC221E">
      <w:pPr>
        <w:spacing w:line="360" w:lineRule="auto"/>
        <w:ind w:left="360" w:hanging="360"/>
      </w:pPr>
    </w:p>
    <w:p w14:paraId="539B51E6" w14:textId="77777777" w:rsidR="00FC221E" w:rsidRPr="00CA7BA1" w:rsidRDefault="00FC221E" w:rsidP="00FC221E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/>
        </w:rPr>
        <w:t xml:space="preserve">Perhatikan jadwal pengumpulan </w:t>
      </w:r>
      <w:proofErr w:type="spellStart"/>
      <w:r w:rsidRPr="00CA7BA1">
        <w:t>jawaban</w:t>
      </w:r>
      <w:proofErr w:type="spellEnd"/>
      <w:r w:rsidRPr="00CA7BA1">
        <w:rPr>
          <w:lang w:val="id-ID"/>
        </w:rPr>
        <w:t xml:space="preserve">, segala jenis pengumpulan </w:t>
      </w:r>
      <w:proofErr w:type="spellStart"/>
      <w:r w:rsidRPr="00CA7BA1">
        <w:t>jawaban</w:t>
      </w:r>
      <w:proofErr w:type="spellEnd"/>
      <w:r w:rsidRPr="00CA7BA1">
        <w:rPr>
          <w:lang w:val="id-ID"/>
        </w:rPr>
        <w:t xml:space="preserve"> di luar jadwal tidak dilayani.</w:t>
      </w:r>
    </w:p>
    <w:p w14:paraId="08A1C477" w14:textId="77777777" w:rsidR="00FC221E" w:rsidRPr="00CA7BA1" w:rsidRDefault="00FC221E" w:rsidP="00FC221E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CA7BA1">
        <w:rPr>
          <w:rStyle w:val="longtext"/>
          <w:i/>
          <w:sz w:val="18"/>
          <w:szCs w:val="18"/>
        </w:rPr>
        <w:tab/>
        <w:t>Pay attention to the submission schedule, all kinds of submission outside the schedule will not be accepted</w:t>
      </w:r>
    </w:p>
    <w:p w14:paraId="40FACFE3" w14:textId="77777777" w:rsidR="00FC221E" w:rsidRPr="00CA7BA1" w:rsidRDefault="00FC221E" w:rsidP="00FC221E">
      <w:pPr>
        <w:spacing w:after="200" w:line="276" w:lineRule="auto"/>
        <w:rPr>
          <w:lang w:val="id-ID" w:eastAsia="x-none"/>
        </w:rPr>
      </w:pPr>
      <w:bookmarkStart w:id="0" w:name="_Hlk58908782"/>
    </w:p>
    <w:p w14:paraId="71061C51" w14:textId="77777777" w:rsidR="00FC221E" w:rsidRPr="00CA7BA1" w:rsidRDefault="00FC221E" w:rsidP="00FC221E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 w:eastAsia="x-none"/>
        </w:rPr>
        <w:lastRenderedPageBreak/>
        <w:t>Bila Anda tidak membaca peraturan ini, maka Anda dianggap telah membaca dan menyetujuinya</w:t>
      </w:r>
    </w:p>
    <w:p w14:paraId="12793C00" w14:textId="77777777" w:rsidR="00FC221E" w:rsidRPr="00CA7BA1" w:rsidRDefault="00FC221E" w:rsidP="00FC221E">
      <w:pPr>
        <w:spacing w:line="360" w:lineRule="auto"/>
        <w:ind w:left="360"/>
        <w:jc w:val="both"/>
        <w:rPr>
          <w:lang w:val="id-ID"/>
        </w:rPr>
      </w:pPr>
      <w:r w:rsidRPr="00CA7BA1">
        <w:rPr>
          <w:i/>
          <w:sz w:val="20"/>
          <w:szCs w:val="20"/>
          <w:lang w:val="id-ID" w:eastAsia="x-none"/>
        </w:rPr>
        <w:t xml:space="preserve">If you </w:t>
      </w:r>
      <w:r w:rsidRPr="00CA7BA1">
        <w:rPr>
          <w:i/>
          <w:sz w:val="20"/>
          <w:szCs w:val="20"/>
          <w:lang w:val="x-none" w:eastAsia="x-none"/>
        </w:rPr>
        <w:t xml:space="preserve">have </w:t>
      </w:r>
      <w:r w:rsidRPr="00CA7BA1">
        <w:rPr>
          <w:i/>
          <w:sz w:val="20"/>
          <w:szCs w:val="20"/>
          <w:lang w:val="id-ID" w:eastAsia="x-none"/>
        </w:rPr>
        <w:t xml:space="preserve">missed to read these regulations, </w:t>
      </w:r>
      <w:r w:rsidRPr="00CA7BA1">
        <w:rPr>
          <w:i/>
          <w:sz w:val="20"/>
          <w:szCs w:val="20"/>
          <w:lang w:val="x-none" w:eastAsia="x-none"/>
        </w:rPr>
        <w:t xml:space="preserve">so </w:t>
      </w:r>
      <w:r w:rsidRPr="00CA7BA1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CA7BA1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CA7BA1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CA7BA1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CA7BA1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bookmarkEnd w:id="0"/>
    <w:p w14:paraId="4FFF871E" w14:textId="77777777" w:rsidR="00FC221E" w:rsidRPr="00CA7BA1" w:rsidRDefault="00FC221E" w:rsidP="00FC221E">
      <w:pPr>
        <w:spacing w:line="360" w:lineRule="auto"/>
        <w:ind w:left="360"/>
        <w:jc w:val="both"/>
        <w:rPr>
          <w:lang w:val="id-ID"/>
        </w:rPr>
      </w:pPr>
    </w:p>
    <w:p w14:paraId="18EF6FCE" w14:textId="77777777" w:rsidR="00FC221E" w:rsidRPr="00CA7BA1" w:rsidRDefault="00FC221E" w:rsidP="00FC221E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/>
        </w:rPr>
        <w:t>Persentase penilaiaan untuk matakuliah in</w:t>
      </w:r>
      <w:proofErr w:type="spellStart"/>
      <w:r w:rsidRPr="00CA7BA1">
        <w:t>i</w:t>
      </w:r>
      <w:proofErr w:type="spellEnd"/>
      <w:r w:rsidRPr="00CA7BA1">
        <w:rPr>
          <w:lang w:val="id-ID"/>
        </w:rPr>
        <w:t xml:space="preserve"> adalah sebagai berikut: </w:t>
      </w:r>
    </w:p>
    <w:p w14:paraId="34A0E683" w14:textId="77777777" w:rsidR="00FC221E" w:rsidRPr="00CA7BA1" w:rsidRDefault="00FC221E" w:rsidP="00FC221E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CA7BA1"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FC221E" w:rsidRPr="00CA7BA1" w14:paraId="717B2E91" w14:textId="77777777" w:rsidTr="002B54F6">
        <w:tc>
          <w:tcPr>
            <w:tcW w:w="1800" w:type="dxa"/>
            <w:shd w:val="clear" w:color="auto" w:fill="D9D9D9" w:themeFill="background1" w:themeFillShade="D9"/>
          </w:tcPr>
          <w:p w14:paraId="1BB7FDAB" w14:textId="77777777" w:rsidR="00FC221E" w:rsidRPr="00CA7BA1" w:rsidRDefault="00FC221E" w:rsidP="002B54F6">
            <w:pPr>
              <w:jc w:val="center"/>
              <w:rPr>
                <w:b/>
                <w:bCs/>
              </w:rPr>
            </w:pPr>
            <w:proofErr w:type="spellStart"/>
            <w:r w:rsidRPr="00CA7BA1">
              <w:rPr>
                <w:b/>
                <w:bCs/>
              </w:rPr>
              <w:t>Tugas</w:t>
            </w:r>
            <w:proofErr w:type="spellEnd"/>
            <w:r w:rsidRPr="00CA7BA1">
              <w:rPr>
                <w:b/>
                <w:bCs/>
              </w:rPr>
              <w:t xml:space="preserve"> </w:t>
            </w:r>
            <w:proofErr w:type="spellStart"/>
            <w:r w:rsidRPr="00CA7BA1">
              <w:rPr>
                <w:b/>
                <w:bCs/>
              </w:rPr>
              <w:t>Mandiri</w:t>
            </w:r>
            <w:proofErr w:type="spellEnd"/>
          </w:p>
          <w:p w14:paraId="7C8B46EF" w14:textId="77777777" w:rsidR="00FC221E" w:rsidRPr="00CA7BA1" w:rsidRDefault="00FC221E" w:rsidP="002B54F6">
            <w:pPr>
              <w:jc w:val="center"/>
              <w:rPr>
                <w:bCs/>
                <w:i/>
                <w:sz w:val="18"/>
                <w:szCs w:val="18"/>
              </w:rPr>
            </w:pPr>
            <w:r w:rsidRPr="00CA7BA1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62D3969" w14:textId="77777777" w:rsidR="00FC221E" w:rsidRPr="00CA7BA1" w:rsidRDefault="00FC221E" w:rsidP="002B54F6">
            <w:pPr>
              <w:jc w:val="center"/>
              <w:rPr>
                <w:b/>
                <w:bCs/>
              </w:rPr>
            </w:pPr>
            <w:proofErr w:type="spellStart"/>
            <w:r w:rsidRPr="00CA7BA1">
              <w:rPr>
                <w:b/>
                <w:bCs/>
              </w:rPr>
              <w:t>Proyek</w:t>
            </w:r>
            <w:proofErr w:type="spellEnd"/>
          </w:p>
          <w:p w14:paraId="10002AEB" w14:textId="77777777" w:rsidR="00FC221E" w:rsidRPr="00CA7BA1" w:rsidRDefault="00FC221E" w:rsidP="002B54F6">
            <w:pPr>
              <w:jc w:val="center"/>
              <w:rPr>
                <w:bCs/>
                <w:i/>
                <w:sz w:val="18"/>
                <w:szCs w:val="18"/>
              </w:rPr>
            </w:pPr>
            <w:r w:rsidRPr="00CA7BA1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FC221E" w:rsidRPr="00CA7BA1" w14:paraId="3757B860" w14:textId="77777777" w:rsidTr="002B54F6">
        <w:trPr>
          <w:trHeight w:val="422"/>
        </w:trPr>
        <w:tc>
          <w:tcPr>
            <w:tcW w:w="1800" w:type="dxa"/>
            <w:vAlign w:val="center"/>
          </w:tcPr>
          <w:p w14:paraId="1DB66F88" w14:textId="77777777" w:rsidR="00FC221E" w:rsidRPr="00CA7BA1" w:rsidRDefault="00FC221E" w:rsidP="002B54F6">
            <w:pPr>
              <w:jc w:val="center"/>
              <w:rPr>
                <w:bCs/>
              </w:rPr>
            </w:pPr>
            <w:r w:rsidRPr="00CA7BA1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7AE17BCF" w14:textId="77777777" w:rsidR="00FC221E" w:rsidRPr="00CA7BA1" w:rsidRDefault="00FC221E" w:rsidP="002B54F6">
            <w:pPr>
              <w:jc w:val="center"/>
              <w:rPr>
                <w:bCs/>
              </w:rPr>
            </w:pPr>
            <w:r w:rsidRPr="00CA7BA1">
              <w:rPr>
                <w:bCs/>
              </w:rPr>
              <w:t>60%</w:t>
            </w:r>
          </w:p>
        </w:tc>
      </w:tr>
    </w:tbl>
    <w:p w14:paraId="3B48FE3C" w14:textId="77777777" w:rsidR="00FC221E" w:rsidRPr="00CA7BA1" w:rsidRDefault="00FC221E" w:rsidP="00FC221E">
      <w:pPr>
        <w:spacing w:line="360" w:lineRule="auto"/>
        <w:ind w:left="360"/>
        <w:jc w:val="both"/>
        <w:rPr>
          <w:lang w:val="id-ID"/>
        </w:rPr>
      </w:pPr>
    </w:p>
    <w:p w14:paraId="7A4E28F2" w14:textId="77777777" w:rsidR="00FC221E" w:rsidRPr="00CA7BA1" w:rsidRDefault="00FC221E" w:rsidP="00FC221E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/>
        </w:rPr>
        <w:t xml:space="preserve">Software yang digunakan </w:t>
      </w:r>
      <w:r w:rsidRPr="00CA7BA1">
        <w:t xml:space="preserve">pada </w:t>
      </w:r>
      <w:proofErr w:type="spellStart"/>
      <w:r w:rsidRPr="00CA7BA1">
        <w:t>matakuliah</w:t>
      </w:r>
      <w:proofErr w:type="spellEnd"/>
      <w:r w:rsidRPr="00CA7BA1">
        <w:t xml:space="preserve"> </w:t>
      </w:r>
      <w:proofErr w:type="spellStart"/>
      <w:r w:rsidRPr="00CA7BA1">
        <w:t>ini</w:t>
      </w:r>
      <w:proofErr w:type="spellEnd"/>
      <w:r w:rsidRPr="00CA7BA1">
        <w:t xml:space="preserve"> </w:t>
      </w:r>
      <w:proofErr w:type="spellStart"/>
      <w:r w:rsidRPr="00CA7BA1">
        <w:t>adalah</w:t>
      </w:r>
      <w:proofErr w:type="spellEnd"/>
      <w:r w:rsidRPr="00CA7BA1">
        <w:t xml:space="preserve"> </w:t>
      </w:r>
      <w:proofErr w:type="spellStart"/>
      <w:r w:rsidRPr="00CA7BA1">
        <w:t>sebagai</w:t>
      </w:r>
      <w:proofErr w:type="spellEnd"/>
      <w:r w:rsidRPr="00CA7BA1">
        <w:t xml:space="preserve"> </w:t>
      </w:r>
      <w:proofErr w:type="spellStart"/>
      <w:r w:rsidRPr="00CA7BA1">
        <w:t>berikut</w:t>
      </w:r>
      <w:proofErr w:type="spellEnd"/>
      <w:r w:rsidRPr="00CA7BA1">
        <w:t xml:space="preserve">: </w:t>
      </w:r>
    </w:p>
    <w:p w14:paraId="2385D45C" w14:textId="77777777" w:rsidR="00FC221E" w:rsidRPr="00CA7BA1" w:rsidRDefault="00FC221E" w:rsidP="00FC221E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CA7BA1"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FC221E" w:rsidRPr="00CA7BA1" w14:paraId="0D0C8862" w14:textId="77777777" w:rsidTr="002B54F6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60309E6B" w14:textId="77777777" w:rsidR="00FC221E" w:rsidRPr="00CA7BA1" w:rsidRDefault="00FC221E" w:rsidP="002B54F6">
            <w:pPr>
              <w:jc w:val="center"/>
              <w:rPr>
                <w:b/>
                <w:bCs/>
                <w:szCs w:val="18"/>
              </w:rPr>
            </w:pPr>
            <w:r w:rsidRPr="00CA7BA1">
              <w:rPr>
                <w:b/>
                <w:bCs/>
                <w:szCs w:val="18"/>
              </w:rPr>
              <w:t>Software</w:t>
            </w:r>
          </w:p>
          <w:p w14:paraId="443A5646" w14:textId="77777777" w:rsidR="00FC221E" w:rsidRPr="00CA7BA1" w:rsidRDefault="00FC221E" w:rsidP="002B54F6">
            <w:pPr>
              <w:jc w:val="center"/>
              <w:rPr>
                <w:bCs/>
                <w:i/>
                <w:sz w:val="18"/>
                <w:szCs w:val="18"/>
              </w:rPr>
            </w:pPr>
            <w:r w:rsidRPr="00CA7BA1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FC221E" w:rsidRPr="00CA7BA1" w14:paraId="04D1DE0E" w14:textId="77777777" w:rsidTr="002B54F6">
        <w:trPr>
          <w:trHeight w:val="773"/>
        </w:trPr>
        <w:tc>
          <w:tcPr>
            <w:tcW w:w="4410" w:type="dxa"/>
            <w:vAlign w:val="center"/>
          </w:tcPr>
          <w:p w14:paraId="34D8DFFC" w14:textId="77777777" w:rsidR="00FC221E" w:rsidRPr="00145AC4" w:rsidRDefault="00FC221E" w:rsidP="002B54F6">
            <w:pPr>
              <w:rPr>
                <w:color w:val="000000"/>
              </w:rPr>
            </w:pPr>
            <w:r>
              <w:rPr>
                <w:color w:val="000000"/>
              </w:rPr>
              <w:t>Adobe Photoshop CC 2020</w:t>
            </w:r>
          </w:p>
          <w:p w14:paraId="7F158BDA" w14:textId="77777777" w:rsidR="00FC221E" w:rsidRDefault="00FC221E" w:rsidP="002B54F6">
            <w:pPr>
              <w:rPr>
                <w:color w:val="000000"/>
              </w:rPr>
            </w:pPr>
            <w:r>
              <w:rPr>
                <w:color w:val="000000"/>
              </w:rPr>
              <w:t>Visual Studio Code</w:t>
            </w:r>
          </w:p>
          <w:p w14:paraId="78A32B12" w14:textId="77777777" w:rsidR="00FC221E" w:rsidRPr="00145AC4" w:rsidRDefault="00FC221E" w:rsidP="002B54F6">
            <w:pPr>
              <w:rPr>
                <w:color w:val="000000"/>
              </w:rPr>
            </w:pPr>
            <w:r>
              <w:rPr>
                <w:color w:val="000000"/>
              </w:rPr>
              <w:t>jQuery 3.5.1</w:t>
            </w:r>
          </w:p>
          <w:p w14:paraId="26B83B91" w14:textId="77777777" w:rsidR="00FC221E" w:rsidRPr="00CA7BA1" w:rsidRDefault="00FC221E" w:rsidP="002B54F6">
            <w:pPr>
              <w:rPr>
                <w:bCs/>
              </w:rPr>
            </w:pPr>
            <w:r w:rsidRPr="00CA7BA1">
              <w:rPr>
                <w:color w:val="000000"/>
                <w:lang w:val="id-ID"/>
              </w:rPr>
              <w:t>Firefox / Chrome</w:t>
            </w:r>
          </w:p>
        </w:tc>
      </w:tr>
    </w:tbl>
    <w:p w14:paraId="0240714B" w14:textId="77777777" w:rsidR="00FC221E" w:rsidRPr="00CA7BA1" w:rsidRDefault="00FC221E" w:rsidP="00FC221E">
      <w:pPr>
        <w:pStyle w:val="Heading2"/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, dan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uap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:</w:t>
      </w:r>
    </w:p>
    <w:p w14:paraId="7D46F22E" w14:textId="77777777" w:rsidR="00FC221E" w:rsidRPr="00CA7BA1" w:rsidRDefault="00FC221E" w:rsidP="00FC221E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CA7BA1">
        <w:rPr>
          <w:rStyle w:val="longtext"/>
          <w:i/>
          <w:iCs/>
          <w:sz w:val="18"/>
          <w:szCs w:val="18"/>
        </w:rPr>
        <w:t xml:space="preserve">File extensions should be included in assignment project and final exam collection for this subject are described as follows: </w:t>
      </w:r>
    </w:p>
    <w:tbl>
      <w:tblPr>
        <w:tblStyle w:val="TableGrid"/>
        <w:tblW w:w="6010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FC221E" w:rsidRPr="00CA7BA1" w14:paraId="5172F422" w14:textId="77777777" w:rsidTr="002B54F6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25C5C7CD" w14:textId="77777777" w:rsidR="00FC221E" w:rsidRPr="00CA7BA1" w:rsidRDefault="00FC221E" w:rsidP="002B54F6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CA7BA1">
              <w:rPr>
                <w:b/>
                <w:bCs/>
                <w:szCs w:val="18"/>
              </w:rPr>
              <w:t>Tugas</w:t>
            </w:r>
            <w:proofErr w:type="spellEnd"/>
            <w:r w:rsidRPr="00CA7BA1">
              <w:rPr>
                <w:b/>
                <w:bCs/>
                <w:szCs w:val="18"/>
              </w:rPr>
              <w:t xml:space="preserve"> </w:t>
            </w:r>
            <w:proofErr w:type="spellStart"/>
            <w:r w:rsidRPr="00CA7BA1">
              <w:rPr>
                <w:b/>
                <w:bCs/>
                <w:szCs w:val="18"/>
              </w:rPr>
              <w:t>Mandiri</w:t>
            </w:r>
            <w:proofErr w:type="spellEnd"/>
          </w:p>
          <w:p w14:paraId="2F8EBC0B" w14:textId="77777777" w:rsidR="00FC221E" w:rsidRPr="00CA7BA1" w:rsidRDefault="00FC221E" w:rsidP="002B54F6">
            <w:pPr>
              <w:jc w:val="center"/>
              <w:rPr>
                <w:bCs/>
                <w:i/>
                <w:sz w:val="18"/>
                <w:szCs w:val="18"/>
              </w:rPr>
            </w:pPr>
            <w:r w:rsidRPr="00CA7BA1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11D0D128" w14:textId="77777777" w:rsidR="00FC221E" w:rsidRPr="00CA7BA1" w:rsidRDefault="00FC221E" w:rsidP="002B54F6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CA7BA1">
              <w:rPr>
                <w:b/>
                <w:bCs/>
                <w:szCs w:val="18"/>
              </w:rPr>
              <w:t>Proyek</w:t>
            </w:r>
            <w:proofErr w:type="spellEnd"/>
          </w:p>
          <w:p w14:paraId="12F4B93C" w14:textId="77777777" w:rsidR="00FC221E" w:rsidRPr="00CA7BA1" w:rsidRDefault="00FC221E" w:rsidP="002B54F6">
            <w:pPr>
              <w:jc w:val="center"/>
              <w:rPr>
                <w:b/>
                <w:bCs/>
                <w:szCs w:val="18"/>
              </w:rPr>
            </w:pPr>
            <w:r w:rsidRPr="00CA7BA1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FC221E" w:rsidRPr="00CA7BA1" w14:paraId="272A607B" w14:textId="77777777" w:rsidTr="002B54F6">
        <w:trPr>
          <w:trHeight w:val="620"/>
        </w:trPr>
        <w:tc>
          <w:tcPr>
            <w:tcW w:w="3005" w:type="dxa"/>
            <w:vAlign w:val="center"/>
          </w:tcPr>
          <w:p w14:paraId="420CA52D" w14:textId="77777777" w:rsidR="00FC221E" w:rsidRPr="00CA7BA1" w:rsidRDefault="00FC221E" w:rsidP="002B54F6">
            <w:pPr>
              <w:rPr>
                <w:bCs/>
              </w:rPr>
            </w:pPr>
            <w:r w:rsidRPr="00AD23FE">
              <w:rPr>
                <w:bCs/>
              </w:rPr>
              <w:t>PSD, HTML, CSS, Image Files (JPG / PNG)</w:t>
            </w:r>
          </w:p>
        </w:tc>
        <w:tc>
          <w:tcPr>
            <w:tcW w:w="3005" w:type="dxa"/>
            <w:vAlign w:val="center"/>
          </w:tcPr>
          <w:p w14:paraId="7A298D9B" w14:textId="77777777" w:rsidR="00FC221E" w:rsidRPr="00CA7BA1" w:rsidRDefault="00FC221E" w:rsidP="002B54F6">
            <w:pPr>
              <w:rPr>
                <w:bCs/>
              </w:rPr>
            </w:pPr>
            <w:r w:rsidRPr="00E80E43">
              <w:rPr>
                <w:bCs/>
              </w:rPr>
              <w:t>PSD, HTML, CSS, JS, Image Files (JPG / PNG)</w:t>
            </w:r>
          </w:p>
        </w:tc>
      </w:tr>
    </w:tbl>
    <w:p w14:paraId="08D1AC9C" w14:textId="77777777" w:rsidR="00FC221E" w:rsidRPr="00FC221E" w:rsidRDefault="00FC221E" w:rsidP="00FC221E">
      <w:pPr>
        <w:rPr>
          <w:lang w:val="id-ID"/>
        </w:rPr>
      </w:pPr>
    </w:p>
    <w:p w14:paraId="7A0D039C" w14:textId="77777777" w:rsidR="00FC221E" w:rsidRPr="00FC221E" w:rsidRDefault="00FC221E" w:rsidP="00FC221E">
      <w:pPr>
        <w:rPr>
          <w:lang w:val="id-ID"/>
        </w:rPr>
      </w:pPr>
    </w:p>
    <w:p w14:paraId="5FFC5D21" w14:textId="77777777" w:rsidR="00FC221E" w:rsidRDefault="00FC221E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2E0F5CB4" w14:textId="1F24C092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1E642994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039BD17C" w14:textId="77777777" w:rsidR="00643F75" w:rsidRDefault="00643F75" w:rsidP="00643F75">
      <w:pPr>
        <w:rPr>
          <w:lang w:val="id-ID"/>
        </w:rPr>
      </w:pPr>
    </w:p>
    <w:p w14:paraId="0BC036CD" w14:textId="0AC7E99C" w:rsidR="00BC6DE8" w:rsidRDefault="00371170" w:rsidP="00CB7220">
      <w:pPr>
        <w:spacing w:line="360" w:lineRule="auto"/>
        <w:jc w:val="center"/>
        <w:rPr>
          <w:b/>
          <w:bCs/>
        </w:rPr>
      </w:pPr>
      <w:proofErr w:type="spellStart"/>
      <w:r>
        <w:rPr>
          <w:b/>
          <w:bCs/>
        </w:rPr>
        <w:t>Blytz</w:t>
      </w:r>
      <w:proofErr w:type="spellEnd"/>
      <w:r>
        <w:rPr>
          <w:b/>
          <w:bCs/>
        </w:rPr>
        <w:t xml:space="preserve"> Megaplex</w:t>
      </w:r>
    </w:p>
    <w:p w14:paraId="0055CB15" w14:textId="765C9E65" w:rsidR="00CB7220" w:rsidRDefault="00CB7220" w:rsidP="00CB7220">
      <w:pPr>
        <w:spacing w:line="360" w:lineRule="auto"/>
        <w:jc w:val="center"/>
        <w:rPr>
          <w:b/>
          <w:bCs/>
        </w:rPr>
      </w:pPr>
    </w:p>
    <w:p w14:paraId="5A358A9E" w14:textId="5CF63188" w:rsidR="00CB7220" w:rsidRDefault="00371170" w:rsidP="00CB7220">
      <w:pPr>
        <w:spacing w:line="360" w:lineRule="auto"/>
        <w:ind w:firstLine="720"/>
        <w:jc w:val="both"/>
      </w:pPr>
      <w:proofErr w:type="spellStart"/>
      <w:r>
        <w:t>Blytz</w:t>
      </w:r>
      <w:proofErr w:type="spellEnd"/>
      <w:r>
        <w:t xml:space="preserve"> Megaplex is a newly established subsidiary company of Bluejack Co. It mainly focuses on building cinemas with excellent facilities and cutting-edge technology to provide </w:t>
      </w:r>
      <w:r w:rsidR="002462C0">
        <w:t xml:space="preserve">the </w:t>
      </w:r>
      <w:r>
        <w:t xml:space="preserve">best service for its customers. </w:t>
      </w:r>
      <w:proofErr w:type="spellStart"/>
      <w:r>
        <w:t>Blytz</w:t>
      </w:r>
      <w:proofErr w:type="spellEnd"/>
      <w:r>
        <w:t xml:space="preserve"> Megaplex is known for its movie diversity and excellent service so a lot</w:t>
      </w:r>
      <w:r w:rsidR="002462C0">
        <w:t xml:space="preserve"> of</w:t>
      </w:r>
      <w:r>
        <w:t xml:space="preserve"> people prefer going to </w:t>
      </w:r>
      <w:proofErr w:type="spellStart"/>
      <w:r>
        <w:t>Blytz</w:t>
      </w:r>
      <w:proofErr w:type="spellEnd"/>
      <w:r>
        <w:t xml:space="preserve"> Megaplex </w:t>
      </w:r>
      <w:r w:rsidR="002462C0">
        <w:t xml:space="preserve">to </w:t>
      </w:r>
      <w:r>
        <w:t>watch movies.</w:t>
      </w:r>
    </w:p>
    <w:p w14:paraId="6E3701BB" w14:textId="7F6CCD99" w:rsidR="001A56BC" w:rsidRDefault="00371170" w:rsidP="00CB7220">
      <w:pPr>
        <w:spacing w:line="360" w:lineRule="auto"/>
        <w:ind w:firstLine="720"/>
        <w:jc w:val="both"/>
      </w:pPr>
      <w:proofErr w:type="spellStart"/>
      <w:r>
        <w:t>Blytz</w:t>
      </w:r>
      <w:proofErr w:type="spellEnd"/>
      <w:r>
        <w:t xml:space="preserve"> Megaplex </w:t>
      </w:r>
      <w:r w:rsidR="001B656E">
        <w:t xml:space="preserve">recently has </w:t>
      </w:r>
      <w:r>
        <w:t>received critics of how the current website is o</w:t>
      </w:r>
      <w:r w:rsidR="00F91812">
        <w:t xml:space="preserve">utdated and lacks </w:t>
      </w:r>
      <w:r w:rsidR="007A07C5">
        <w:t xml:space="preserve">a </w:t>
      </w:r>
      <w:r w:rsidR="00F91812">
        <w:t>good user e</w:t>
      </w:r>
      <w:r>
        <w:t xml:space="preserve">xperience. It has been a while since </w:t>
      </w:r>
      <w:r w:rsidR="0021287D">
        <w:t xml:space="preserve">the </w:t>
      </w:r>
      <w:proofErr w:type="spellStart"/>
      <w:r>
        <w:t>Blytx</w:t>
      </w:r>
      <w:proofErr w:type="spellEnd"/>
      <w:r>
        <w:t xml:space="preserve"> Megaplex development team has developed </w:t>
      </w:r>
      <w:r w:rsidR="002462C0">
        <w:t>its</w:t>
      </w:r>
      <w:r>
        <w:t xml:space="preserve"> website design and servers. And so, the development team has decided to develop a website </w:t>
      </w:r>
      <w:r w:rsidR="007A07C5">
        <w:t>that</w:t>
      </w:r>
      <w:r>
        <w:t xml:space="preserve"> </w:t>
      </w:r>
      <w:r w:rsidR="00F91812">
        <w:t xml:space="preserve">has </w:t>
      </w:r>
      <w:r>
        <w:t xml:space="preserve">up to date </w:t>
      </w:r>
      <w:r w:rsidR="00F91812">
        <w:t xml:space="preserve">design </w:t>
      </w:r>
      <w:r>
        <w:t xml:space="preserve">and </w:t>
      </w:r>
      <w:r w:rsidR="00F91812">
        <w:t xml:space="preserve">great user experience. </w:t>
      </w:r>
    </w:p>
    <w:p w14:paraId="1BBD188F" w14:textId="2665DA14" w:rsidR="009B7DBF" w:rsidRPr="00F91812" w:rsidRDefault="00F91812" w:rsidP="00CB7220">
      <w:pPr>
        <w:spacing w:line="360" w:lineRule="auto"/>
        <w:ind w:firstLine="720"/>
        <w:jc w:val="both"/>
        <w:rPr>
          <w:b/>
        </w:rPr>
      </w:pPr>
      <w:proofErr w:type="spellStart"/>
      <w:r>
        <w:t>Blytz</w:t>
      </w:r>
      <w:proofErr w:type="spellEnd"/>
      <w:r>
        <w:t xml:space="preserve"> Megaplex</w:t>
      </w:r>
      <w:r w:rsidR="001B656E">
        <w:t>’s new</w:t>
      </w:r>
      <w:r w:rsidR="007A07C5">
        <w:t>ly</w:t>
      </w:r>
      <w:r w:rsidR="001B656E">
        <w:t xml:space="preserve"> developed website will provide </w:t>
      </w:r>
      <w:r w:rsidR="00275E2B">
        <w:t>a</w:t>
      </w:r>
      <w:r>
        <w:t>n</w:t>
      </w:r>
      <w:r w:rsidR="00275E2B">
        <w:t xml:space="preserve"> </w:t>
      </w:r>
      <w:r>
        <w:t>explanation</w:t>
      </w:r>
      <w:r w:rsidR="001B656E">
        <w:t xml:space="preserve"> about the </w:t>
      </w:r>
      <w:proofErr w:type="spellStart"/>
      <w:r>
        <w:t>Blytz</w:t>
      </w:r>
      <w:proofErr w:type="spellEnd"/>
      <w:r>
        <w:t xml:space="preserve"> Megaplex, current partners of </w:t>
      </w:r>
      <w:proofErr w:type="spellStart"/>
      <w:r>
        <w:t>Blytz</w:t>
      </w:r>
      <w:proofErr w:type="spellEnd"/>
      <w:r>
        <w:t xml:space="preserve"> Megaplex, </w:t>
      </w:r>
      <w:proofErr w:type="spellStart"/>
      <w:r>
        <w:t>hoverable</w:t>
      </w:r>
      <w:proofErr w:type="spellEnd"/>
      <w:r>
        <w:t xml:space="preserve"> </w:t>
      </w:r>
      <w:proofErr w:type="spellStart"/>
      <w:r>
        <w:t>Blytz</w:t>
      </w:r>
      <w:proofErr w:type="spellEnd"/>
      <w:r>
        <w:t xml:space="preserve"> Megaplex facility pictures </w:t>
      </w:r>
      <w:r w:rsidR="001B656E">
        <w:t xml:space="preserve">and </w:t>
      </w:r>
      <w:r w:rsidR="00275E2B">
        <w:t xml:space="preserve">a </w:t>
      </w:r>
      <w:r w:rsidR="001B656E">
        <w:t xml:space="preserve">list of </w:t>
      </w:r>
      <w:r>
        <w:t>now-showing movies</w:t>
      </w:r>
      <w:r w:rsidR="00474DED">
        <w:t xml:space="preserve">. </w:t>
      </w:r>
      <w:proofErr w:type="spellStart"/>
      <w:r>
        <w:t>Blytz</w:t>
      </w:r>
      <w:proofErr w:type="spellEnd"/>
      <w:r>
        <w:t xml:space="preserve"> Megaplex</w:t>
      </w:r>
      <w:r w:rsidR="00474DED">
        <w:t>’</w:t>
      </w:r>
      <w:r w:rsidR="00CF0FA3">
        <w:t>s website</w:t>
      </w:r>
      <w:r w:rsidR="00474DED">
        <w:t xml:space="preserve"> </w:t>
      </w:r>
      <w:r w:rsidR="00CF0FA3">
        <w:t xml:space="preserve">will </w:t>
      </w:r>
      <w:r w:rsidR="00474DED">
        <w:t xml:space="preserve">also provide a </w:t>
      </w:r>
      <w:r>
        <w:t>feedback</w:t>
      </w:r>
      <w:r w:rsidR="00474DED">
        <w:t xml:space="preserve"> form for </w:t>
      </w:r>
      <w:r>
        <w:t xml:space="preserve">customers </w:t>
      </w:r>
      <w:r w:rsidR="00474DED">
        <w:t xml:space="preserve">to </w:t>
      </w:r>
      <w:r>
        <w:t xml:space="preserve">give feedback to </w:t>
      </w:r>
      <w:r w:rsidR="0030329B">
        <w:t xml:space="preserve">the </w:t>
      </w:r>
      <w:proofErr w:type="spellStart"/>
      <w:r>
        <w:t>Blytz</w:t>
      </w:r>
      <w:proofErr w:type="spellEnd"/>
      <w:r>
        <w:t xml:space="preserve"> Megaplex development team</w:t>
      </w:r>
      <w:r w:rsidR="00474DED">
        <w:t xml:space="preserve">. In the </w:t>
      </w:r>
      <w:r>
        <w:t>feedback form</w:t>
      </w:r>
      <w:r w:rsidR="00474DED">
        <w:t xml:space="preserve">, </w:t>
      </w:r>
      <w:r>
        <w:t xml:space="preserve">customers must </w:t>
      </w:r>
      <w:r w:rsidR="00474DED">
        <w:t xml:space="preserve">input their </w:t>
      </w:r>
      <w:r w:rsidR="00474DED" w:rsidRPr="007D73E0">
        <w:rPr>
          <w:b/>
        </w:rPr>
        <w:t>name</w:t>
      </w:r>
      <w:r w:rsidR="00474DED">
        <w:t xml:space="preserve">, </w:t>
      </w:r>
      <w:r w:rsidR="00474DED" w:rsidRPr="007D73E0">
        <w:rPr>
          <w:b/>
        </w:rPr>
        <w:t>email</w:t>
      </w:r>
      <w:r w:rsidR="00474DED">
        <w:t xml:space="preserve">, </w:t>
      </w:r>
      <w:r w:rsidR="00474DED" w:rsidRPr="007D73E0">
        <w:rPr>
          <w:b/>
        </w:rPr>
        <w:t>gender</w:t>
      </w:r>
      <w:r w:rsidR="00474DED">
        <w:t>, and</w:t>
      </w:r>
      <w:r>
        <w:t xml:space="preserve"> their</w:t>
      </w:r>
      <w:r w:rsidR="00474DED">
        <w:t xml:space="preserve"> </w:t>
      </w:r>
      <w:r>
        <w:rPr>
          <w:b/>
        </w:rPr>
        <w:t>feedback</w:t>
      </w:r>
      <w:r w:rsidR="00474DED">
        <w:t>.</w:t>
      </w:r>
      <w:r>
        <w:t xml:space="preserve"> Customers are </w:t>
      </w:r>
      <w:r w:rsidR="006629C9">
        <w:t xml:space="preserve">also </w:t>
      </w:r>
      <w:r>
        <w:t xml:space="preserve">given an </w:t>
      </w:r>
      <w:r w:rsidRPr="00F91812">
        <w:rPr>
          <w:b/>
        </w:rPr>
        <w:t>option to be sent a copy of their feedback.</w:t>
      </w:r>
      <w:r w:rsidR="00474DED" w:rsidRPr="00F91812">
        <w:rPr>
          <w:b/>
        </w:rPr>
        <w:t xml:space="preserve"> </w:t>
      </w:r>
    </w:p>
    <w:p w14:paraId="27F83B8D" w14:textId="013FE963" w:rsidR="001B656E" w:rsidRDefault="009B7DBF" w:rsidP="00CB7220">
      <w:pPr>
        <w:spacing w:line="360" w:lineRule="auto"/>
        <w:ind w:firstLine="720"/>
        <w:jc w:val="both"/>
      </w:pPr>
      <w:r>
        <w:t xml:space="preserve">As </w:t>
      </w:r>
      <w:proofErr w:type="spellStart"/>
      <w:r w:rsidR="00F91812">
        <w:t>Blytz</w:t>
      </w:r>
      <w:proofErr w:type="spellEnd"/>
      <w:r w:rsidR="00F91812">
        <w:t xml:space="preserve"> Megaplex </w:t>
      </w:r>
      <w:r>
        <w:t xml:space="preserve">targets </w:t>
      </w:r>
      <w:r w:rsidR="00F91812">
        <w:t>all ages</w:t>
      </w:r>
      <w:r w:rsidR="00CF0FA3">
        <w:t xml:space="preserve">, you </w:t>
      </w:r>
      <w:r w:rsidR="006E5FDF">
        <w:t>need</w:t>
      </w:r>
      <w:r w:rsidR="00CF0FA3">
        <w:t xml:space="preserve"> to ensure that your website design is </w:t>
      </w:r>
      <w:r w:rsidR="00F91812">
        <w:t>simple and easy to understand</w:t>
      </w:r>
      <w:r w:rsidR="00CF0FA3">
        <w:t xml:space="preserve">. It is preferable to have a lot of interactive event response such as </w:t>
      </w:r>
      <w:r w:rsidR="00CF0FA3" w:rsidRPr="007F48AE">
        <w:rPr>
          <w:b/>
        </w:rPr>
        <w:t>image</w:t>
      </w:r>
      <w:r w:rsidR="00F91812" w:rsidRPr="007F48AE">
        <w:rPr>
          <w:b/>
        </w:rPr>
        <w:t xml:space="preserve"> </w:t>
      </w:r>
      <w:r w:rsidR="007A07C5" w:rsidRPr="007F48AE">
        <w:rPr>
          <w:b/>
        </w:rPr>
        <w:t>is</w:t>
      </w:r>
      <w:r w:rsidR="00F91812" w:rsidRPr="007F48AE">
        <w:rPr>
          <w:b/>
        </w:rPr>
        <w:t xml:space="preserve"> changed</w:t>
      </w:r>
      <w:r w:rsidR="00CF0FA3">
        <w:t xml:space="preserve"> </w:t>
      </w:r>
      <w:r w:rsidR="00CF0FA3" w:rsidRPr="007F48AE">
        <w:rPr>
          <w:b/>
        </w:rPr>
        <w:t xml:space="preserve">when they </w:t>
      </w:r>
      <w:r w:rsidR="00F91812" w:rsidRPr="007F48AE">
        <w:rPr>
          <w:b/>
        </w:rPr>
        <w:t xml:space="preserve">are </w:t>
      </w:r>
      <w:r w:rsidR="00275E2B" w:rsidRPr="007F48AE">
        <w:rPr>
          <w:b/>
        </w:rPr>
        <w:t>hover</w:t>
      </w:r>
      <w:r w:rsidR="00F91812">
        <w:t>. You are also asked to ensure</w:t>
      </w:r>
      <w:r w:rsidR="00275E2B">
        <w:t xml:space="preserve"> </w:t>
      </w:r>
      <w:r w:rsidR="00CF0FA3">
        <w:t>submit button</w:t>
      </w:r>
      <w:r w:rsidR="00F91812">
        <w:t>s</w:t>
      </w:r>
      <w:r w:rsidR="00CF0FA3">
        <w:t xml:space="preserve"> and navigation bar menus appear clickable and visible.</w:t>
      </w:r>
    </w:p>
    <w:p w14:paraId="20C081C1" w14:textId="2DBB9BFB" w:rsidR="00E950E7" w:rsidRDefault="00371170" w:rsidP="00FC380E">
      <w:pPr>
        <w:spacing w:line="360" w:lineRule="auto"/>
        <w:ind w:firstLine="720"/>
        <w:jc w:val="both"/>
      </w:pPr>
      <w:proofErr w:type="spellStart"/>
      <w:r>
        <w:t>Blytz</w:t>
      </w:r>
      <w:proofErr w:type="spellEnd"/>
      <w:r>
        <w:t xml:space="preserve"> Megaplex</w:t>
      </w:r>
      <w:r w:rsidR="00CF0FA3">
        <w:t xml:space="preserve"> Executive Producer has already provided you with the blueprint. Your task is to slice the blueprint and use it as a reference for your website.</w:t>
      </w:r>
      <w:r w:rsidR="00CF0FA3">
        <w:rPr>
          <w:rStyle w:val="shorttext"/>
        </w:rPr>
        <w:t xml:space="preserve"> </w:t>
      </w:r>
      <w:r w:rsidR="00CF0FA3">
        <w:t xml:space="preserve">As soon as you have finished the </w:t>
      </w:r>
      <w:r w:rsidR="00CF0FA3" w:rsidRPr="001A77E8">
        <w:rPr>
          <w:b/>
        </w:rPr>
        <w:t>blueprint</w:t>
      </w:r>
      <w:r w:rsidR="00CF0FA3">
        <w:t xml:space="preserve">, you can start the development on the website. You need to create </w:t>
      </w:r>
      <w:r w:rsidR="00275E2B">
        <w:t xml:space="preserve">a </w:t>
      </w:r>
      <w:r w:rsidR="00CF0FA3">
        <w:rPr>
          <w:b/>
        </w:rPr>
        <w:t xml:space="preserve">website </w:t>
      </w:r>
      <w:r w:rsidR="00CF0FA3" w:rsidRPr="001A77E8">
        <w:t xml:space="preserve">of </w:t>
      </w:r>
      <w:r w:rsidR="00CF0FA3" w:rsidRPr="008E3FA1">
        <w:rPr>
          <w:b/>
        </w:rPr>
        <w:t>2</w:t>
      </w:r>
      <w:r w:rsidR="00CF0FA3">
        <w:t xml:space="preserve"> </w:t>
      </w:r>
      <w:r w:rsidR="00CF0FA3" w:rsidRPr="008E3FA1">
        <w:rPr>
          <w:b/>
        </w:rPr>
        <w:t>pages</w:t>
      </w:r>
      <w:r w:rsidR="00CF0FA3">
        <w:rPr>
          <w:b/>
        </w:rPr>
        <w:t xml:space="preserve"> </w:t>
      </w:r>
      <w:r w:rsidR="00CF0FA3" w:rsidRPr="0010501D">
        <w:t>with the following requirements:</w:t>
      </w:r>
    </w:p>
    <w:p w14:paraId="74348D00" w14:textId="500AC860" w:rsidR="002F15DE" w:rsidRPr="00064156" w:rsidRDefault="002F15DE" w:rsidP="00853280">
      <w:pPr>
        <w:pStyle w:val="ListParagraph"/>
        <w:numPr>
          <w:ilvl w:val="0"/>
          <w:numId w:val="12"/>
        </w:numPr>
        <w:spacing w:line="360" w:lineRule="auto"/>
        <w:ind w:left="284" w:hanging="284"/>
        <w:jc w:val="both"/>
      </w:pPr>
      <w:r>
        <w:t xml:space="preserve">Add </w:t>
      </w:r>
      <w:r w:rsidRPr="0010501D">
        <w:rPr>
          <w:rStyle w:val="shorttext"/>
          <w:b/>
        </w:rPr>
        <w:t>accurate link</w:t>
      </w:r>
      <w:r w:rsidR="00275E2B" w:rsidRPr="00275E2B">
        <w:rPr>
          <w:rStyle w:val="shorttext"/>
          <w:b/>
        </w:rPr>
        <w:t>s</w:t>
      </w:r>
      <w:r>
        <w:rPr>
          <w:rStyle w:val="shorttext"/>
        </w:rPr>
        <w:t xml:space="preserve"> to redirect user</w:t>
      </w:r>
      <w:r w:rsidR="0097330E">
        <w:rPr>
          <w:rStyle w:val="shorttext"/>
        </w:rPr>
        <w:t>s</w:t>
      </w:r>
      <w:r>
        <w:rPr>
          <w:rStyle w:val="shorttext"/>
        </w:rPr>
        <w:t xml:space="preserve"> between the pages</w:t>
      </w:r>
      <w:r>
        <w:t>.</w:t>
      </w:r>
      <w:r>
        <w:rPr>
          <w:rStyle w:val="mediumtext"/>
        </w:rPr>
        <w:t xml:space="preserve"> </w:t>
      </w:r>
    </w:p>
    <w:p w14:paraId="4F929A2E" w14:textId="1308105C" w:rsidR="004A7CC4" w:rsidRDefault="00371170" w:rsidP="007A07C5">
      <w:pPr>
        <w:pStyle w:val="ListParagraph"/>
        <w:numPr>
          <w:ilvl w:val="0"/>
          <w:numId w:val="12"/>
        </w:numPr>
        <w:spacing w:line="360" w:lineRule="auto"/>
        <w:ind w:left="284" w:hanging="284"/>
      </w:pPr>
      <w:r>
        <w:t>Provide 3</w:t>
      </w:r>
      <w:r w:rsidR="002F15DE">
        <w:t xml:space="preserve"> </w:t>
      </w:r>
      <w:r w:rsidR="007A07C5">
        <w:t xml:space="preserve">external </w:t>
      </w:r>
      <w:r w:rsidR="002F15DE">
        <w:t xml:space="preserve">links for </w:t>
      </w:r>
      <w:r w:rsidR="00ED1092">
        <w:t xml:space="preserve">their </w:t>
      </w:r>
      <w:r w:rsidR="00ED1092" w:rsidRPr="00866DD4">
        <w:rPr>
          <w:b/>
          <w:bCs/>
        </w:rPr>
        <w:t>social media</w:t>
      </w:r>
      <w:r w:rsidR="00ED1092">
        <w:t xml:space="preserve"> such as</w:t>
      </w:r>
      <w:r w:rsidR="002F15DE">
        <w:t xml:space="preserve"> </w:t>
      </w:r>
      <w:r w:rsidR="007A07C5">
        <w:rPr>
          <w:b/>
        </w:rPr>
        <w:t xml:space="preserve">Instagram, </w:t>
      </w:r>
      <w:r w:rsidR="005D03C9">
        <w:rPr>
          <w:b/>
          <w:bCs/>
        </w:rPr>
        <w:t>T</w:t>
      </w:r>
      <w:r>
        <w:rPr>
          <w:b/>
          <w:bCs/>
        </w:rPr>
        <w:t>witter</w:t>
      </w:r>
      <w:r w:rsidR="007A07C5">
        <w:rPr>
          <w:b/>
          <w:bCs/>
        </w:rPr>
        <w:t xml:space="preserve">, </w:t>
      </w:r>
      <w:r w:rsidRPr="00371170">
        <w:rPr>
          <w:bCs/>
        </w:rPr>
        <w:t>and</w:t>
      </w:r>
      <w:r>
        <w:rPr>
          <w:b/>
          <w:bCs/>
        </w:rPr>
        <w:t xml:space="preserve"> </w:t>
      </w:r>
      <w:r w:rsidR="005D03C9">
        <w:rPr>
          <w:b/>
          <w:bCs/>
        </w:rPr>
        <w:t>F</w:t>
      </w:r>
      <w:r>
        <w:rPr>
          <w:b/>
          <w:bCs/>
        </w:rPr>
        <w:t>acebook</w:t>
      </w:r>
      <w:r w:rsidR="007A07C5">
        <w:rPr>
          <w:b/>
          <w:bCs/>
        </w:rPr>
        <w:t xml:space="preserve"> </w:t>
      </w:r>
      <w:r w:rsidR="004A7CC4">
        <w:t>page.</w:t>
      </w:r>
    </w:p>
    <w:p w14:paraId="19518FD4" w14:textId="77777777" w:rsidR="002F15DE" w:rsidRDefault="002F15DE" w:rsidP="00853280">
      <w:pPr>
        <w:pStyle w:val="ListParagraph"/>
        <w:numPr>
          <w:ilvl w:val="0"/>
          <w:numId w:val="12"/>
        </w:numPr>
        <w:spacing w:line="360" w:lineRule="auto"/>
        <w:ind w:left="284" w:hanging="284"/>
        <w:jc w:val="both"/>
      </w:pPr>
      <w:r>
        <w:rPr>
          <w:rStyle w:val="mediumtext"/>
        </w:rPr>
        <w:t>Use</w:t>
      </w:r>
      <w:r>
        <w:t xml:space="preserve"> at least </w:t>
      </w:r>
      <w:r w:rsidRPr="0010501D">
        <w:rPr>
          <w:b/>
        </w:rPr>
        <w:t>5 kinds of</w:t>
      </w:r>
      <w:r>
        <w:t xml:space="preserve"> </w:t>
      </w:r>
      <w:r w:rsidRPr="0010501D">
        <w:rPr>
          <w:b/>
        </w:rPr>
        <w:t>suitable components</w:t>
      </w:r>
      <w:r>
        <w:t xml:space="preserve"> for the </w:t>
      </w:r>
      <w:r w:rsidRPr="0010501D">
        <w:rPr>
          <w:rStyle w:val="mediumtext"/>
          <w:b/>
        </w:rPr>
        <w:t>review form</w:t>
      </w:r>
      <w:r>
        <w:t xml:space="preserve">. </w:t>
      </w:r>
    </w:p>
    <w:p w14:paraId="6907850A" w14:textId="49A82CC0" w:rsidR="002F15DE" w:rsidRDefault="002F15DE" w:rsidP="00853280">
      <w:pPr>
        <w:pStyle w:val="ListParagraph"/>
        <w:numPr>
          <w:ilvl w:val="0"/>
          <w:numId w:val="12"/>
        </w:numPr>
        <w:spacing w:line="360" w:lineRule="auto"/>
        <w:ind w:left="284" w:hanging="284"/>
        <w:jc w:val="both"/>
      </w:pPr>
      <w:r>
        <w:t xml:space="preserve">Create </w:t>
      </w:r>
      <w:r w:rsidR="00916D1A">
        <w:t xml:space="preserve">a </w:t>
      </w:r>
      <w:r w:rsidRPr="001A77E8">
        <w:rPr>
          <w:b/>
        </w:rPr>
        <w:t xml:space="preserve">hover image </w:t>
      </w:r>
      <w:r>
        <w:rPr>
          <w:rStyle w:val="shorttext"/>
        </w:rPr>
        <w:t xml:space="preserve">with </w:t>
      </w:r>
      <w:r w:rsidRPr="001A77E8">
        <w:rPr>
          <w:rStyle w:val="shorttext"/>
          <w:b/>
        </w:rPr>
        <w:t>CSS</w:t>
      </w:r>
      <w:r>
        <w:rPr>
          <w:rStyle w:val="shorttext"/>
        </w:rPr>
        <w:t xml:space="preserve"> </w:t>
      </w:r>
      <w:r w:rsidRPr="001A77E8">
        <w:rPr>
          <w:rStyle w:val="shorttext"/>
          <w:b/>
        </w:rPr>
        <w:t>Pseudo Element</w:t>
      </w:r>
      <w:r>
        <w:rPr>
          <w:rStyle w:val="shorttext"/>
        </w:rPr>
        <w:t xml:space="preserve"> </w:t>
      </w:r>
      <w:r w:rsidR="00916D1A">
        <w:t>o</w:t>
      </w:r>
      <w:r>
        <w:t xml:space="preserve">n </w:t>
      </w:r>
      <w:r w:rsidR="00916D1A">
        <w:t xml:space="preserve">the </w:t>
      </w:r>
      <w:r>
        <w:rPr>
          <w:b/>
        </w:rPr>
        <w:t>ho</w:t>
      </w:r>
      <w:r w:rsidRPr="001A77E8">
        <w:rPr>
          <w:b/>
        </w:rPr>
        <w:t>mepage</w:t>
      </w:r>
      <w:r>
        <w:t>.</w:t>
      </w:r>
    </w:p>
    <w:p w14:paraId="2110F1DC" w14:textId="77777777" w:rsidR="00853280" w:rsidRDefault="002F15DE" w:rsidP="00853280">
      <w:pPr>
        <w:pStyle w:val="ListParagraph"/>
        <w:numPr>
          <w:ilvl w:val="0"/>
          <w:numId w:val="12"/>
        </w:numPr>
        <w:spacing w:line="360" w:lineRule="auto"/>
        <w:ind w:left="284" w:hanging="284"/>
        <w:jc w:val="both"/>
      </w:pPr>
      <w:r>
        <w:t xml:space="preserve">Use </w:t>
      </w:r>
      <w:r w:rsidRPr="00E51252">
        <w:rPr>
          <w:b/>
        </w:rPr>
        <w:t>e</w:t>
      </w:r>
      <w:r w:rsidRPr="001A77E8">
        <w:rPr>
          <w:b/>
        </w:rPr>
        <w:t xml:space="preserve">xternal </w:t>
      </w:r>
      <w:r w:rsidRPr="0010501D">
        <w:t>or</w:t>
      </w:r>
      <w:r>
        <w:rPr>
          <w:b/>
        </w:rPr>
        <w:t xml:space="preserve"> i</w:t>
      </w:r>
      <w:r w:rsidRPr="001A77E8">
        <w:rPr>
          <w:b/>
        </w:rPr>
        <w:t xml:space="preserve">nternal CSS </w:t>
      </w:r>
      <w:r>
        <w:t xml:space="preserve">with </w:t>
      </w:r>
      <w:r w:rsidRPr="001A77E8">
        <w:rPr>
          <w:b/>
        </w:rPr>
        <w:t>5</w:t>
      </w:r>
      <w:r>
        <w:t xml:space="preserve"> </w:t>
      </w:r>
      <w:r w:rsidRPr="001A77E8">
        <w:rPr>
          <w:b/>
        </w:rPr>
        <w:t>kinds of the CSS property</w:t>
      </w:r>
      <w:r w:rsidRPr="008A131A">
        <w:t>,</w:t>
      </w:r>
      <w:r w:rsidRPr="001A77E8">
        <w:rPr>
          <w:b/>
        </w:rPr>
        <w:t xml:space="preserve"> inline</w:t>
      </w:r>
      <w:r>
        <w:t xml:space="preserve"> </w:t>
      </w:r>
      <w:r w:rsidRPr="001A77E8">
        <w:rPr>
          <w:b/>
        </w:rPr>
        <w:t>CSS</w:t>
      </w:r>
      <w:r>
        <w:t xml:space="preserve"> will not be marked.</w:t>
      </w:r>
    </w:p>
    <w:p w14:paraId="0C5A6FAF" w14:textId="7BA8E769" w:rsidR="00853280" w:rsidRDefault="002F15DE" w:rsidP="00916D1A">
      <w:pPr>
        <w:pStyle w:val="ListParagraph"/>
        <w:numPr>
          <w:ilvl w:val="0"/>
          <w:numId w:val="12"/>
        </w:numPr>
        <w:spacing w:line="360" w:lineRule="auto"/>
        <w:ind w:left="284" w:hanging="284"/>
        <w:jc w:val="both"/>
      </w:pPr>
      <w:r>
        <w:rPr>
          <w:rStyle w:val="mediumtext"/>
        </w:rPr>
        <w:t xml:space="preserve">You are </w:t>
      </w:r>
      <w:r w:rsidRPr="00853280">
        <w:rPr>
          <w:rStyle w:val="mediumtext"/>
          <w:b/>
        </w:rPr>
        <w:t>not</w:t>
      </w:r>
      <w:r>
        <w:rPr>
          <w:rStyle w:val="mediumtext"/>
        </w:rPr>
        <w:t xml:space="preserve"> </w:t>
      </w:r>
      <w:r w:rsidRPr="00853280">
        <w:rPr>
          <w:rStyle w:val="mediumtext"/>
          <w:b/>
        </w:rPr>
        <w:t>allowed</w:t>
      </w:r>
      <w:r>
        <w:rPr>
          <w:rStyle w:val="mediumtext"/>
        </w:rPr>
        <w:t xml:space="preserve"> to design the layout using </w:t>
      </w:r>
      <w:r w:rsidR="00916D1A">
        <w:rPr>
          <w:rStyle w:val="mediumtext"/>
        </w:rPr>
        <w:t xml:space="preserve">the </w:t>
      </w:r>
      <w:r w:rsidRPr="00853280">
        <w:rPr>
          <w:rStyle w:val="mediumtext"/>
          <w:b/>
        </w:rPr>
        <w:t>table</w:t>
      </w:r>
      <w:r>
        <w:rPr>
          <w:rStyle w:val="mediumtext"/>
        </w:rPr>
        <w:t xml:space="preserve"> </w:t>
      </w:r>
      <w:r w:rsidRPr="00853280">
        <w:rPr>
          <w:rStyle w:val="mediumtext"/>
          <w:b/>
        </w:rPr>
        <w:t>tag</w:t>
      </w:r>
      <w:r>
        <w:rPr>
          <w:rStyle w:val="mediumtext"/>
        </w:rPr>
        <w:t xml:space="preserve">, please use </w:t>
      </w:r>
      <w:r w:rsidR="00916D1A">
        <w:rPr>
          <w:rStyle w:val="mediumtext"/>
        </w:rPr>
        <w:t xml:space="preserve">the </w:t>
      </w:r>
      <w:r w:rsidRPr="00853280">
        <w:rPr>
          <w:rStyle w:val="mediumtext"/>
          <w:b/>
        </w:rPr>
        <w:t>div</w:t>
      </w:r>
      <w:r>
        <w:rPr>
          <w:rStyle w:val="mediumtext"/>
        </w:rPr>
        <w:t xml:space="preserve"> </w:t>
      </w:r>
      <w:r w:rsidRPr="00853280">
        <w:rPr>
          <w:rStyle w:val="mediumtext"/>
          <w:b/>
        </w:rPr>
        <w:t>tag</w:t>
      </w:r>
      <w:r>
        <w:rPr>
          <w:rStyle w:val="mediumtext"/>
        </w:rPr>
        <w:t xml:space="preserve"> to design the layout.</w:t>
      </w:r>
    </w:p>
    <w:p w14:paraId="29C1E779" w14:textId="19C29E0F" w:rsidR="00853280" w:rsidRDefault="00853280" w:rsidP="00853280">
      <w:pPr>
        <w:spacing w:line="360" w:lineRule="auto"/>
        <w:ind w:firstLine="720"/>
        <w:jc w:val="both"/>
        <w:rPr>
          <w:rStyle w:val="shorttext"/>
        </w:rPr>
      </w:pPr>
      <w:r w:rsidRPr="00051B5F">
        <w:lastRenderedPageBreak/>
        <w:t>Feel free to use any text editor that suit</w:t>
      </w:r>
      <w:r w:rsidR="00916D1A">
        <w:t>s</w:t>
      </w:r>
      <w:r w:rsidRPr="00051B5F">
        <w:t xml:space="preserve"> you the best to create the HTML file. </w:t>
      </w:r>
      <w:r w:rsidRPr="00051B5F">
        <w:rPr>
          <w:rStyle w:val="mediumtext"/>
        </w:rPr>
        <w:t xml:space="preserve">You are free to design the website as long as the website still strives for </w:t>
      </w:r>
      <w:r w:rsidRPr="00695865">
        <w:rPr>
          <w:rStyle w:val="mediumtext"/>
          <w:b/>
        </w:rPr>
        <w:t>consistency</w:t>
      </w:r>
      <w:r w:rsidRPr="00051B5F">
        <w:rPr>
          <w:rStyle w:val="mediumtext"/>
        </w:rPr>
        <w:t xml:space="preserve">. </w:t>
      </w:r>
    </w:p>
    <w:p w14:paraId="0ED9DB1C" w14:textId="77777777" w:rsidR="00853280" w:rsidRDefault="00853280" w:rsidP="00853280">
      <w:pPr>
        <w:spacing w:line="360" w:lineRule="auto"/>
        <w:jc w:val="both"/>
      </w:pPr>
    </w:p>
    <w:p w14:paraId="56B785F4" w14:textId="77777777" w:rsidR="00853280" w:rsidRDefault="00853280" w:rsidP="00853280">
      <w:pPr>
        <w:pStyle w:val="ListParagraph"/>
        <w:spacing w:line="360" w:lineRule="auto"/>
        <w:ind w:left="0"/>
        <w:jc w:val="both"/>
        <w:rPr>
          <w:b/>
        </w:rPr>
      </w:pPr>
      <w:r>
        <w:rPr>
          <w:b/>
        </w:rPr>
        <w:t>Guide:</w:t>
      </w:r>
    </w:p>
    <w:p w14:paraId="7308DAE5" w14:textId="77777777" w:rsidR="00FC221E" w:rsidRDefault="00FC221E" w:rsidP="00FC221E">
      <w:pPr>
        <w:pStyle w:val="ListParagraph"/>
        <w:numPr>
          <w:ilvl w:val="0"/>
          <w:numId w:val="13"/>
        </w:numPr>
        <w:spacing w:line="360" w:lineRule="auto"/>
        <w:ind w:left="360"/>
        <w:jc w:val="both"/>
      </w:pPr>
      <w:r>
        <w:t xml:space="preserve">Design the website based on given </w:t>
      </w:r>
      <w:r>
        <w:rPr>
          <w:b/>
          <w:bCs/>
        </w:rPr>
        <w:t xml:space="preserve">blueprint </w:t>
      </w:r>
      <w:r>
        <w:t>(</w:t>
      </w:r>
      <w:r>
        <w:rPr>
          <w:b/>
          <w:bCs/>
        </w:rPr>
        <w:t>structure</w:t>
      </w:r>
      <w:r>
        <w:t xml:space="preserve">, </w:t>
      </w:r>
      <w:r>
        <w:rPr>
          <w:b/>
          <w:bCs/>
        </w:rPr>
        <w:t>content</w:t>
      </w:r>
      <w:r>
        <w:t xml:space="preserve">, </w:t>
      </w:r>
      <w:r>
        <w:rPr>
          <w:b/>
          <w:bCs/>
        </w:rPr>
        <w:t>color</w:t>
      </w:r>
      <w:r>
        <w:t xml:space="preserve">, </w:t>
      </w:r>
      <w:r>
        <w:rPr>
          <w:b/>
          <w:bCs/>
        </w:rPr>
        <w:t>font</w:t>
      </w:r>
      <w:r>
        <w:t xml:space="preserve">, </w:t>
      </w:r>
      <w:r>
        <w:rPr>
          <w:b/>
          <w:bCs/>
        </w:rPr>
        <w:t>image</w:t>
      </w:r>
      <w:r>
        <w:t xml:space="preserve">, </w:t>
      </w:r>
      <w:r>
        <w:rPr>
          <w:b/>
          <w:bCs/>
        </w:rPr>
        <w:t>size</w:t>
      </w:r>
      <w:r>
        <w:t xml:space="preserve">, and </w:t>
      </w:r>
      <w:r>
        <w:rPr>
          <w:b/>
          <w:bCs/>
        </w:rPr>
        <w:t>layout</w:t>
      </w:r>
      <w:r>
        <w:t>)</w:t>
      </w:r>
    </w:p>
    <w:p w14:paraId="35C28664" w14:textId="77777777" w:rsidR="00FC221E" w:rsidRDefault="00FC221E" w:rsidP="00FC221E">
      <w:pPr>
        <w:pStyle w:val="ListParagraph"/>
        <w:numPr>
          <w:ilvl w:val="0"/>
          <w:numId w:val="13"/>
        </w:numPr>
        <w:spacing w:line="360" w:lineRule="auto"/>
        <w:ind w:left="360"/>
        <w:jc w:val="both"/>
      </w:pPr>
      <w:r>
        <w:t xml:space="preserve">You use </w:t>
      </w:r>
      <w:r>
        <w:rPr>
          <w:b/>
        </w:rPr>
        <w:t>external</w:t>
      </w:r>
      <w:r>
        <w:t xml:space="preserve"> or </w:t>
      </w:r>
      <w:r>
        <w:rPr>
          <w:b/>
        </w:rPr>
        <w:t>internal</w:t>
      </w:r>
      <w:r>
        <w:t xml:space="preserve"> </w:t>
      </w:r>
      <w:r>
        <w:rPr>
          <w:b/>
        </w:rPr>
        <w:t>CSS</w:t>
      </w:r>
      <w:r>
        <w:t xml:space="preserve">. </w:t>
      </w:r>
      <w:r>
        <w:rPr>
          <w:b/>
        </w:rPr>
        <w:t>Inline</w:t>
      </w:r>
      <w:r>
        <w:t xml:space="preserve"> </w:t>
      </w:r>
      <w:r>
        <w:rPr>
          <w:b/>
        </w:rPr>
        <w:t>CSS</w:t>
      </w:r>
      <w:r>
        <w:t xml:space="preserve"> will not be </w:t>
      </w:r>
      <w:r>
        <w:rPr>
          <w:b/>
        </w:rPr>
        <w:t>marked</w:t>
      </w:r>
      <w:r>
        <w:t>.</w:t>
      </w:r>
    </w:p>
    <w:p w14:paraId="02AA8645" w14:textId="77777777" w:rsidR="00FC221E" w:rsidRDefault="00FC221E" w:rsidP="00FC221E">
      <w:pPr>
        <w:pStyle w:val="ListParagraph"/>
        <w:numPr>
          <w:ilvl w:val="0"/>
          <w:numId w:val="13"/>
        </w:numPr>
        <w:spacing w:line="360" w:lineRule="auto"/>
        <w:ind w:left="360"/>
        <w:jc w:val="both"/>
      </w:pPr>
      <w:r>
        <w:t xml:space="preserve">Use the </w:t>
      </w:r>
      <w:r>
        <w:rPr>
          <w:b/>
        </w:rPr>
        <w:t>CSS box positioning concept</w:t>
      </w:r>
      <w:r>
        <w:t xml:space="preserve"> to design your web structure. </w:t>
      </w:r>
      <w:r>
        <w:rPr>
          <w:b/>
        </w:rPr>
        <w:t>Do not</w:t>
      </w:r>
      <w:r>
        <w:t xml:space="preserve"> use a </w:t>
      </w:r>
      <w:r>
        <w:rPr>
          <w:b/>
        </w:rPr>
        <w:t>table</w:t>
      </w:r>
      <w:r>
        <w:t xml:space="preserve"> </w:t>
      </w:r>
      <w:r>
        <w:rPr>
          <w:b/>
        </w:rPr>
        <w:t>tag</w:t>
      </w:r>
      <w:r>
        <w:t xml:space="preserve">, use the </w:t>
      </w:r>
      <w:r>
        <w:rPr>
          <w:b/>
        </w:rPr>
        <w:t>div tag</w:t>
      </w:r>
      <w:r>
        <w:t xml:space="preserve"> for the layout instead.</w:t>
      </w:r>
    </w:p>
    <w:p w14:paraId="62EDB3AC" w14:textId="77777777" w:rsidR="00FC221E" w:rsidRDefault="00FC221E" w:rsidP="00FC221E">
      <w:pPr>
        <w:pStyle w:val="ListParagraph"/>
        <w:numPr>
          <w:ilvl w:val="0"/>
          <w:numId w:val="13"/>
        </w:numPr>
        <w:spacing w:line="360" w:lineRule="auto"/>
        <w:ind w:left="360"/>
        <w:jc w:val="both"/>
      </w:pPr>
      <w:r>
        <w:t xml:space="preserve">Organize your files with </w:t>
      </w:r>
      <w:r>
        <w:rPr>
          <w:b/>
        </w:rPr>
        <w:t>subdirectories</w:t>
      </w:r>
      <w:r>
        <w:t>.</w:t>
      </w:r>
    </w:p>
    <w:p w14:paraId="5412A693" w14:textId="77777777" w:rsidR="00FC221E" w:rsidRDefault="00FC221E" w:rsidP="00FC221E">
      <w:pPr>
        <w:pStyle w:val="ListParagraph"/>
        <w:numPr>
          <w:ilvl w:val="0"/>
          <w:numId w:val="13"/>
        </w:numPr>
        <w:spacing w:after="200" w:line="360" w:lineRule="auto"/>
        <w:ind w:left="360"/>
        <w:jc w:val="both"/>
      </w:pPr>
      <w:r>
        <w:rPr>
          <w:b/>
        </w:rPr>
        <w:t>Do not</w:t>
      </w:r>
      <w:r>
        <w:t xml:space="preserve"> </w:t>
      </w:r>
      <w:r>
        <w:rPr>
          <w:b/>
        </w:rPr>
        <w:t>use Absolute Path</w:t>
      </w:r>
      <w:r>
        <w:t xml:space="preserve"> for image.</w:t>
      </w:r>
    </w:p>
    <w:p w14:paraId="39B6C1A2" w14:textId="77777777" w:rsidR="00853280" w:rsidRDefault="00853280" w:rsidP="00853280">
      <w:pPr>
        <w:spacing w:line="360" w:lineRule="auto"/>
        <w:jc w:val="both"/>
        <w:rPr>
          <w:b/>
        </w:rPr>
      </w:pPr>
      <w:r>
        <w:rPr>
          <w:b/>
        </w:rPr>
        <w:t>Must be collected:</w:t>
      </w:r>
    </w:p>
    <w:p w14:paraId="332F3453" w14:textId="77777777" w:rsidR="00853280" w:rsidRDefault="00853280" w:rsidP="00853280">
      <w:pPr>
        <w:pStyle w:val="ListParagraph"/>
        <w:numPr>
          <w:ilvl w:val="0"/>
          <w:numId w:val="14"/>
        </w:numPr>
        <w:spacing w:line="360" w:lineRule="auto"/>
        <w:ind w:left="360"/>
        <w:jc w:val="both"/>
      </w:pPr>
      <w:r>
        <w:t xml:space="preserve">Web template for </w:t>
      </w:r>
      <w:r>
        <w:rPr>
          <w:b/>
        </w:rPr>
        <w:t>homepage</w:t>
      </w:r>
      <w:r>
        <w:t xml:space="preserve"> </w:t>
      </w:r>
      <w:r>
        <w:rPr>
          <w:b/>
        </w:rPr>
        <w:t>after</w:t>
      </w:r>
      <w:r w:rsidRPr="00C17A13">
        <w:rPr>
          <w:b/>
        </w:rPr>
        <w:t xml:space="preserve"> slicing</w:t>
      </w:r>
      <w:r>
        <w:t xml:space="preserve"> (*.</w:t>
      </w:r>
      <w:proofErr w:type="spellStart"/>
      <w:r>
        <w:t>psd</w:t>
      </w:r>
      <w:proofErr w:type="spellEnd"/>
      <w:r>
        <w:t>).</w:t>
      </w:r>
    </w:p>
    <w:p w14:paraId="0A24F584" w14:textId="689CB30C" w:rsidR="00853280" w:rsidRDefault="00853280" w:rsidP="0094572C">
      <w:pPr>
        <w:pStyle w:val="ListParagraph"/>
        <w:numPr>
          <w:ilvl w:val="0"/>
          <w:numId w:val="14"/>
        </w:numPr>
        <w:spacing w:line="360" w:lineRule="auto"/>
        <w:ind w:left="360"/>
        <w:jc w:val="both"/>
      </w:pPr>
      <w:r>
        <w:t>Website (*.html, *.</w:t>
      </w:r>
      <w:proofErr w:type="spellStart"/>
      <w:r>
        <w:t>css</w:t>
      </w:r>
      <w:proofErr w:type="spellEnd"/>
      <w:r>
        <w:t>).</w:t>
      </w:r>
    </w:p>
    <w:p w14:paraId="46EB8EB6" w14:textId="77777777" w:rsidR="00853280" w:rsidRDefault="00853280" w:rsidP="00853280">
      <w:pPr>
        <w:spacing w:line="360" w:lineRule="auto"/>
        <w:jc w:val="both"/>
        <w:rPr>
          <w:b/>
        </w:rPr>
      </w:pPr>
      <w:r>
        <w:rPr>
          <w:b/>
        </w:rPr>
        <w:t>Note:</w:t>
      </w:r>
    </w:p>
    <w:p w14:paraId="0E8F93C1" w14:textId="6ED76C48" w:rsidR="00432ABA" w:rsidRDefault="0007289D" w:rsidP="00432ABA">
      <w:pPr>
        <w:spacing w:line="360" w:lineRule="auto"/>
        <w:jc w:val="both"/>
      </w:pPr>
      <w:r>
        <w:t xml:space="preserve">It is advised </w:t>
      </w:r>
      <w:r>
        <w:rPr>
          <w:b/>
        </w:rPr>
        <w:t>not to merge layers</w:t>
      </w:r>
      <w:r>
        <w:t xml:space="preserve"> f</w:t>
      </w:r>
      <w:r w:rsidR="00853280">
        <w:t>or every photoshop file</w:t>
      </w:r>
      <w:r w:rsidR="005D5CB6">
        <w:t xml:space="preserve"> </w:t>
      </w:r>
      <w:r>
        <w:t>(*.</w:t>
      </w:r>
      <w:proofErr w:type="spellStart"/>
      <w:r>
        <w:t>psd</w:t>
      </w:r>
      <w:proofErr w:type="spellEnd"/>
      <w:r>
        <w:t>) that has been created</w:t>
      </w:r>
      <w:r w:rsidR="00853280">
        <w:t>.</w:t>
      </w:r>
      <w:r w:rsidR="00432ABA" w:rsidRPr="00432ABA">
        <w:t xml:space="preserve"> </w:t>
      </w:r>
    </w:p>
    <w:p w14:paraId="59620575" w14:textId="77777777" w:rsidR="00432ABA" w:rsidRDefault="00432ABA" w:rsidP="00432ABA">
      <w:pPr>
        <w:spacing w:line="360" w:lineRule="auto"/>
        <w:jc w:val="both"/>
      </w:pPr>
    </w:p>
    <w:p w14:paraId="35241A39" w14:textId="77777777" w:rsidR="00432ABA" w:rsidRPr="0023257E" w:rsidRDefault="00432ABA" w:rsidP="00432ABA">
      <w:pPr>
        <w:spacing w:line="360" w:lineRule="auto"/>
        <w:jc w:val="center"/>
      </w:pPr>
      <w:r>
        <w:rPr>
          <w:b/>
          <w:color w:val="000000"/>
        </w:rPr>
        <w:t>If you do not understand, please ask your assistant!</w:t>
      </w:r>
    </w:p>
    <w:p w14:paraId="6EDDB12B" w14:textId="55429E3A" w:rsidR="00B110F4" w:rsidRPr="00B110F4" w:rsidRDefault="00B110F4" w:rsidP="00EF258A">
      <w:pPr>
        <w:spacing w:line="360" w:lineRule="auto"/>
        <w:jc w:val="both"/>
      </w:pPr>
    </w:p>
    <w:sectPr w:rsidR="00B110F4" w:rsidRPr="00B110F4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737E7" w14:textId="77777777" w:rsidR="00226A9B" w:rsidRDefault="00226A9B" w:rsidP="00273E4A">
      <w:r>
        <w:separator/>
      </w:r>
    </w:p>
  </w:endnote>
  <w:endnote w:type="continuationSeparator" w:id="0">
    <w:p w14:paraId="5356979B" w14:textId="77777777" w:rsidR="00226A9B" w:rsidRDefault="00226A9B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CF4A7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5F9F7F2" wp14:editId="41A9EABC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2B1272C0" w14:textId="77777777" w:rsidR="005B66A9" w:rsidRPr="00D72FF7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D72FF7">
      <w:rPr>
        <w:sz w:val="22"/>
        <w:szCs w:val="22"/>
      </w:rPr>
      <w:t>Page</w:t>
    </w:r>
    <w:r w:rsidRPr="00D72FF7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PAGE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  <w:r w:rsidR="005B66A9" w:rsidRPr="00D72FF7">
          <w:rPr>
            <w:sz w:val="22"/>
            <w:szCs w:val="22"/>
            <w:lang w:val="id-ID"/>
          </w:rPr>
          <w:t xml:space="preserve"> </w:t>
        </w:r>
        <w:r w:rsidR="005B66A9" w:rsidRPr="00D72FF7">
          <w:rPr>
            <w:sz w:val="22"/>
            <w:szCs w:val="22"/>
            <w:lang w:val="id-ID"/>
          </w:rPr>
          <w:t xml:space="preserve">of </w:t>
        </w:r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NUMPAGES 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</w:sdtContent>
    </w:sdt>
  </w:p>
  <w:p w14:paraId="7DC8FF8C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802887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2E9F16C0" wp14:editId="28387F2B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699FB455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2ED6134C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65AF0C18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19A10" w14:textId="77777777" w:rsidR="00226A9B" w:rsidRDefault="00226A9B" w:rsidP="00273E4A">
      <w:r>
        <w:separator/>
      </w:r>
    </w:p>
  </w:footnote>
  <w:footnote w:type="continuationSeparator" w:id="0">
    <w:p w14:paraId="68B48518" w14:textId="77777777" w:rsidR="00226A9B" w:rsidRDefault="00226A9B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59BF5FB0" w14:textId="77777777" w:rsidTr="005D0782">
      <w:tc>
        <w:tcPr>
          <w:tcW w:w="5220" w:type="dxa"/>
        </w:tcPr>
        <w:p w14:paraId="2BADCE36" w14:textId="4EE7B199" w:rsidR="005D0782" w:rsidRDefault="00FC221E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>
            <w:rPr>
              <w:b/>
              <w:sz w:val="20"/>
            </w:rPr>
            <w:t>220221</w:t>
          </w:r>
        </w:p>
      </w:tc>
      <w:tc>
        <w:tcPr>
          <w:tcW w:w="5220" w:type="dxa"/>
        </w:tcPr>
        <w:p w14:paraId="45CCB819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1DC6BD27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6C534F51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F2215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2212"/>
    <w:multiLevelType w:val="hybridMultilevel"/>
    <w:tmpl w:val="63B22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0789A"/>
    <w:multiLevelType w:val="hybridMultilevel"/>
    <w:tmpl w:val="48A67C32"/>
    <w:lvl w:ilvl="0" w:tplc="B66CFB4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1000D0"/>
    <w:multiLevelType w:val="hybridMultilevel"/>
    <w:tmpl w:val="151C3968"/>
    <w:lvl w:ilvl="0" w:tplc="7C8C7F8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6"/>
  </w:num>
  <w:num w:numId="5">
    <w:abstractNumId w:val="12"/>
  </w:num>
  <w:num w:numId="6">
    <w:abstractNumId w:val="9"/>
  </w:num>
  <w:num w:numId="7">
    <w:abstractNumId w:val="13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wUAKaVGzCwAAAA="/>
  </w:docVars>
  <w:rsids>
    <w:rsidRoot w:val="00B9609E"/>
    <w:rsid w:val="000025C7"/>
    <w:rsid w:val="00020F10"/>
    <w:rsid w:val="00051154"/>
    <w:rsid w:val="00053F8B"/>
    <w:rsid w:val="0007289D"/>
    <w:rsid w:val="00072DE7"/>
    <w:rsid w:val="0007329B"/>
    <w:rsid w:val="000732DF"/>
    <w:rsid w:val="000760C3"/>
    <w:rsid w:val="000A0C90"/>
    <w:rsid w:val="000A23D8"/>
    <w:rsid w:val="000A3F41"/>
    <w:rsid w:val="000B69D0"/>
    <w:rsid w:val="000C3015"/>
    <w:rsid w:val="000D7555"/>
    <w:rsid w:val="000E4C43"/>
    <w:rsid w:val="000F057A"/>
    <w:rsid w:val="000F1EBF"/>
    <w:rsid w:val="000F3EB6"/>
    <w:rsid w:val="000F7CFC"/>
    <w:rsid w:val="000F7FC6"/>
    <w:rsid w:val="001128D4"/>
    <w:rsid w:val="00114E01"/>
    <w:rsid w:val="00122BC2"/>
    <w:rsid w:val="00126822"/>
    <w:rsid w:val="00131DAA"/>
    <w:rsid w:val="00145C2E"/>
    <w:rsid w:val="00150E94"/>
    <w:rsid w:val="00151847"/>
    <w:rsid w:val="0015698F"/>
    <w:rsid w:val="001672B7"/>
    <w:rsid w:val="00183F26"/>
    <w:rsid w:val="001924F6"/>
    <w:rsid w:val="001955A6"/>
    <w:rsid w:val="001A300E"/>
    <w:rsid w:val="001A56BC"/>
    <w:rsid w:val="001A6D9E"/>
    <w:rsid w:val="001B3A2E"/>
    <w:rsid w:val="001B656E"/>
    <w:rsid w:val="001D4810"/>
    <w:rsid w:val="001E098A"/>
    <w:rsid w:val="001E4042"/>
    <w:rsid w:val="001E637E"/>
    <w:rsid w:val="001E7ABE"/>
    <w:rsid w:val="001F4F79"/>
    <w:rsid w:val="001F64B6"/>
    <w:rsid w:val="00202914"/>
    <w:rsid w:val="0021287D"/>
    <w:rsid w:val="00223F34"/>
    <w:rsid w:val="00224780"/>
    <w:rsid w:val="00226A9B"/>
    <w:rsid w:val="00235C36"/>
    <w:rsid w:val="002376FA"/>
    <w:rsid w:val="00243055"/>
    <w:rsid w:val="002462C0"/>
    <w:rsid w:val="002677CF"/>
    <w:rsid w:val="00273E4A"/>
    <w:rsid w:val="00275E2B"/>
    <w:rsid w:val="00281799"/>
    <w:rsid w:val="002841B3"/>
    <w:rsid w:val="0028653B"/>
    <w:rsid w:val="002956DC"/>
    <w:rsid w:val="00296DA6"/>
    <w:rsid w:val="002A07C0"/>
    <w:rsid w:val="002A0AB6"/>
    <w:rsid w:val="002A138B"/>
    <w:rsid w:val="002A66E0"/>
    <w:rsid w:val="002A67FE"/>
    <w:rsid w:val="002B00F2"/>
    <w:rsid w:val="002B6EE0"/>
    <w:rsid w:val="002B7CDD"/>
    <w:rsid w:val="002C3AC5"/>
    <w:rsid w:val="002C7FC0"/>
    <w:rsid w:val="002D1472"/>
    <w:rsid w:val="002D7F31"/>
    <w:rsid w:val="002E3324"/>
    <w:rsid w:val="002E52C3"/>
    <w:rsid w:val="002F15DE"/>
    <w:rsid w:val="002F68DB"/>
    <w:rsid w:val="003002A2"/>
    <w:rsid w:val="0030329B"/>
    <w:rsid w:val="00305136"/>
    <w:rsid w:val="003054E4"/>
    <w:rsid w:val="00320C87"/>
    <w:rsid w:val="00321362"/>
    <w:rsid w:val="00323347"/>
    <w:rsid w:val="0032477C"/>
    <w:rsid w:val="003336C4"/>
    <w:rsid w:val="00333978"/>
    <w:rsid w:val="003432E6"/>
    <w:rsid w:val="003439D3"/>
    <w:rsid w:val="0036420F"/>
    <w:rsid w:val="0036669F"/>
    <w:rsid w:val="00366844"/>
    <w:rsid w:val="00371170"/>
    <w:rsid w:val="0037553B"/>
    <w:rsid w:val="0038376D"/>
    <w:rsid w:val="003842D5"/>
    <w:rsid w:val="00384C7B"/>
    <w:rsid w:val="00387D06"/>
    <w:rsid w:val="0039178D"/>
    <w:rsid w:val="003A1788"/>
    <w:rsid w:val="003A44F8"/>
    <w:rsid w:val="003B1D05"/>
    <w:rsid w:val="003B27CC"/>
    <w:rsid w:val="003B5F77"/>
    <w:rsid w:val="003C0A29"/>
    <w:rsid w:val="003C1CE6"/>
    <w:rsid w:val="003D24DC"/>
    <w:rsid w:val="003D7084"/>
    <w:rsid w:val="003F134C"/>
    <w:rsid w:val="003F71D2"/>
    <w:rsid w:val="004074A1"/>
    <w:rsid w:val="00420AFF"/>
    <w:rsid w:val="00422134"/>
    <w:rsid w:val="00432ABA"/>
    <w:rsid w:val="00434FFC"/>
    <w:rsid w:val="00446550"/>
    <w:rsid w:val="00446D31"/>
    <w:rsid w:val="004521D9"/>
    <w:rsid w:val="0045325D"/>
    <w:rsid w:val="004564E4"/>
    <w:rsid w:val="004633AF"/>
    <w:rsid w:val="0046440B"/>
    <w:rsid w:val="00470964"/>
    <w:rsid w:val="004716A8"/>
    <w:rsid w:val="00474DED"/>
    <w:rsid w:val="0048471C"/>
    <w:rsid w:val="00493473"/>
    <w:rsid w:val="00494E4C"/>
    <w:rsid w:val="004954E0"/>
    <w:rsid w:val="004A6F1F"/>
    <w:rsid w:val="004A7CC4"/>
    <w:rsid w:val="004B47B5"/>
    <w:rsid w:val="004B6AFE"/>
    <w:rsid w:val="004B6DB0"/>
    <w:rsid w:val="004C0F0C"/>
    <w:rsid w:val="004D176C"/>
    <w:rsid w:val="004E0721"/>
    <w:rsid w:val="004E7352"/>
    <w:rsid w:val="004E78B3"/>
    <w:rsid w:val="00520E03"/>
    <w:rsid w:val="00523FEF"/>
    <w:rsid w:val="005314B7"/>
    <w:rsid w:val="00535DA7"/>
    <w:rsid w:val="005447D7"/>
    <w:rsid w:val="0055410B"/>
    <w:rsid w:val="00554D57"/>
    <w:rsid w:val="00556E41"/>
    <w:rsid w:val="00571B72"/>
    <w:rsid w:val="0057722B"/>
    <w:rsid w:val="00582417"/>
    <w:rsid w:val="00582E4C"/>
    <w:rsid w:val="00586C03"/>
    <w:rsid w:val="005A072D"/>
    <w:rsid w:val="005A32DD"/>
    <w:rsid w:val="005B07D4"/>
    <w:rsid w:val="005B2D31"/>
    <w:rsid w:val="005B3392"/>
    <w:rsid w:val="005B5576"/>
    <w:rsid w:val="005B66A9"/>
    <w:rsid w:val="005C156C"/>
    <w:rsid w:val="005C19B6"/>
    <w:rsid w:val="005D03C9"/>
    <w:rsid w:val="005D0782"/>
    <w:rsid w:val="005D5CB6"/>
    <w:rsid w:val="005E2ADA"/>
    <w:rsid w:val="005F47E6"/>
    <w:rsid w:val="005F794B"/>
    <w:rsid w:val="0060201C"/>
    <w:rsid w:val="0060486C"/>
    <w:rsid w:val="00635EE5"/>
    <w:rsid w:val="00640216"/>
    <w:rsid w:val="00643F75"/>
    <w:rsid w:val="006629C9"/>
    <w:rsid w:val="00664137"/>
    <w:rsid w:val="00670F1B"/>
    <w:rsid w:val="0067283C"/>
    <w:rsid w:val="0067443D"/>
    <w:rsid w:val="006A1338"/>
    <w:rsid w:val="006A7151"/>
    <w:rsid w:val="006C3424"/>
    <w:rsid w:val="006D36BC"/>
    <w:rsid w:val="006D713F"/>
    <w:rsid w:val="006E188F"/>
    <w:rsid w:val="006E5FDF"/>
    <w:rsid w:val="006F253C"/>
    <w:rsid w:val="006F4D80"/>
    <w:rsid w:val="00701ECA"/>
    <w:rsid w:val="0070247D"/>
    <w:rsid w:val="00702967"/>
    <w:rsid w:val="00720962"/>
    <w:rsid w:val="0072245D"/>
    <w:rsid w:val="00737595"/>
    <w:rsid w:val="0077120F"/>
    <w:rsid w:val="00773E6D"/>
    <w:rsid w:val="007805CA"/>
    <w:rsid w:val="0078352D"/>
    <w:rsid w:val="00787247"/>
    <w:rsid w:val="0079106E"/>
    <w:rsid w:val="007A07C5"/>
    <w:rsid w:val="007A0BF7"/>
    <w:rsid w:val="007A57AE"/>
    <w:rsid w:val="007A5B6B"/>
    <w:rsid w:val="007B00EA"/>
    <w:rsid w:val="007B5A6A"/>
    <w:rsid w:val="007C1C37"/>
    <w:rsid w:val="007D73E0"/>
    <w:rsid w:val="007E0EE7"/>
    <w:rsid w:val="007F48AE"/>
    <w:rsid w:val="00810737"/>
    <w:rsid w:val="00811C48"/>
    <w:rsid w:val="0083459F"/>
    <w:rsid w:val="0083780E"/>
    <w:rsid w:val="00853280"/>
    <w:rsid w:val="0085701C"/>
    <w:rsid w:val="00866DD4"/>
    <w:rsid w:val="008674E6"/>
    <w:rsid w:val="00876001"/>
    <w:rsid w:val="00876A58"/>
    <w:rsid w:val="00885B4D"/>
    <w:rsid w:val="008939EF"/>
    <w:rsid w:val="00894072"/>
    <w:rsid w:val="00895B8D"/>
    <w:rsid w:val="008B212E"/>
    <w:rsid w:val="008B7541"/>
    <w:rsid w:val="008B75F2"/>
    <w:rsid w:val="008C1A4A"/>
    <w:rsid w:val="008D1B94"/>
    <w:rsid w:val="008D411F"/>
    <w:rsid w:val="008D62FE"/>
    <w:rsid w:val="008D702C"/>
    <w:rsid w:val="009010C1"/>
    <w:rsid w:val="0090372F"/>
    <w:rsid w:val="00916D1A"/>
    <w:rsid w:val="00932B6E"/>
    <w:rsid w:val="0093677F"/>
    <w:rsid w:val="00937B93"/>
    <w:rsid w:val="00944ADA"/>
    <w:rsid w:val="0094572C"/>
    <w:rsid w:val="009478EC"/>
    <w:rsid w:val="00955567"/>
    <w:rsid w:val="009568C5"/>
    <w:rsid w:val="00957547"/>
    <w:rsid w:val="00961A2D"/>
    <w:rsid w:val="0097243E"/>
    <w:rsid w:val="0097330E"/>
    <w:rsid w:val="00973849"/>
    <w:rsid w:val="00977FB2"/>
    <w:rsid w:val="009832E4"/>
    <w:rsid w:val="009A2464"/>
    <w:rsid w:val="009A3737"/>
    <w:rsid w:val="009B2820"/>
    <w:rsid w:val="009B7DBF"/>
    <w:rsid w:val="009C7801"/>
    <w:rsid w:val="009E0F24"/>
    <w:rsid w:val="009E1FA7"/>
    <w:rsid w:val="009E29D9"/>
    <w:rsid w:val="009F044B"/>
    <w:rsid w:val="00A1473C"/>
    <w:rsid w:val="00A32343"/>
    <w:rsid w:val="00A46082"/>
    <w:rsid w:val="00A4749B"/>
    <w:rsid w:val="00A50AF3"/>
    <w:rsid w:val="00A52AB7"/>
    <w:rsid w:val="00A53D38"/>
    <w:rsid w:val="00A552D5"/>
    <w:rsid w:val="00A918D5"/>
    <w:rsid w:val="00A933D3"/>
    <w:rsid w:val="00AA0BC6"/>
    <w:rsid w:val="00AA1407"/>
    <w:rsid w:val="00AB0E0A"/>
    <w:rsid w:val="00AB42BB"/>
    <w:rsid w:val="00AC0C63"/>
    <w:rsid w:val="00AC4E5D"/>
    <w:rsid w:val="00AC5D98"/>
    <w:rsid w:val="00AD0B16"/>
    <w:rsid w:val="00AD2114"/>
    <w:rsid w:val="00AD7B46"/>
    <w:rsid w:val="00AE1AE9"/>
    <w:rsid w:val="00AE39D8"/>
    <w:rsid w:val="00AE548F"/>
    <w:rsid w:val="00AE661D"/>
    <w:rsid w:val="00AE74A6"/>
    <w:rsid w:val="00AF1273"/>
    <w:rsid w:val="00AF264E"/>
    <w:rsid w:val="00AF338E"/>
    <w:rsid w:val="00B04C4C"/>
    <w:rsid w:val="00B1020D"/>
    <w:rsid w:val="00B110F4"/>
    <w:rsid w:val="00B16C2C"/>
    <w:rsid w:val="00B17AD5"/>
    <w:rsid w:val="00B212C7"/>
    <w:rsid w:val="00B25A20"/>
    <w:rsid w:val="00B440FB"/>
    <w:rsid w:val="00B4674F"/>
    <w:rsid w:val="00B517FB"/>
    <w:rsid w:val="00B5261D"/>
    <w:rsid w:val="00B67595"/>
    <w:rsid w:val="00B70C94"/>
    <w:rsid w:val="00B7140C"/>
    <w:rsid w:val="00B71DC1"/>
    <w:rsid w:val="00B81979"/>
    <w:rsid w:val="00B91AC8"/>
    <w:rsid w:val="00B927AD"/>
    <w:rsid w:val="00B9395E"/>
    <w:rsid w:val="00B948A2"/>
    <w:rsid w:val="00B948DA"/>
    <w:rsid w:val="00B9609E"/>
    <w:rsid w:val="00B96308"/>
    <w:rsid w:val="00BB534F"/>
    <w:rsid w:val="00BC6DE8"/>
    <w:rsid w:val="00BE0705"/>
    <w:rsid w:val="00BF2997"/>
    <w:rsid w:val="00BF7C45"/>
    <w:rsid w:val="00C0088D"/>
    <w:rsid w:val="00C25F66"/>
    <w:rsid w:val="00C26464"/>
    <w:rsid w:val="00C44051"/>
    <w:rsid w:val="00C525FC"/>
    <w:rsid w:val="00C56C03"/>
    <w:rsid w:val="00C57A8A"/>
    <w:rsid w:val="00C57FE8"/>
    <w:rsid w:val="00C6549A"/>
    <w:rsid w:val="00C70205"/>
    <w:rsid w:val="00C82B1E"/>
    <w:rsid w:val="00C8483C"/>
    <w:rsid w:val="00C86475"/>
    <w:rsid w:val="00C915BF"/>
    <w:rsid w:val="00CB3B33"/>
    <w:rsid w:val="00CB7220"/>
    <w:rsid w:val="00CB736B"/>
    <w:rsid w:val="00CC52D2"/>
    <w:rsid w:val="00CD64BC"/>
    <w:rsid w:val="00CE47AA"/>
    <w:rsid w:val="00CF0FA3"/>
    <w:rsid w:val="00CF11B0"/>
    <w:rsid w:val="00D06325"/>
    <w:rsid w:val="00D209AB"/>
    <w:rsid w:val="00D22C95"/>
    <w:rsid w:val="00D30822"/>
    <w:rsid w:val="00D3685C"/>
    <w:rsid w:val="00D37E0D"/>
    <w:rsid w:val="00D47C75"/>
    <w:rsid w:val="00D60A6D"/>
    <w:rsid w:val="00D66B67"/>
    <w:rsid w:val="00D67DFC"/>
    <w:rsid w:val="00D72FF7"/>
    <w:rsid w:val="00D95848"/>
    <w:rsid w:val="00DA4A85"/>
    <w:rsid w:val="00DB096E"/>
    <w:rsid w:val="00DB0A75"/>
    <w:rsid w:val="00DC2233"/>
    <w:rsid w:val="00DC4B9D"/>
    <w:rsid w:val="00DC5012"/>
    <w:rsid w:val="00DC700A"/>
    <w:rsid w:val="00DE2FA6"/>
    <w:rsid w:val="00DF17F5"/>
    <w:rsid w:val="00DF2179"/>
    <w:rsid w:val="00DF224B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71109"/>
    <w:rsid w:val="00E750BE"/>
    <w:rsid w:val="00E83F0C"/>
    <w:rsid w:val="00E84531"/>
    <w:rsid w:val="00E950E7"/>
    <w:rsid w:val="00EB5190"/>
    <w:rsid w:val="00EC6B3F"/>
    <w:rsid w:val="00ED1092"/>
    <w:rsid w:val="00ED5890"/>
    <w:rsid w:val="00ED6742"/>
    <w:rsid w:val="00EF17AC"/>
    <w:rsid w:val="00EF258A"/>
    <w:rsid w:val="00F167B7"/>
    <w:rsid w:val="00F22A92"/>
    <w:rsid w:val="00F2595B"/>
    <w:rsid w:val="00F349E1"/>
    <w:rsid w:val="00F36E33"/>
    <w:rsid w:val="00F505C8"/>
    <w:rsid w:val="00F53807"/>
    <w:rsid w:val="00F712CE"/>
    <w:rsid w:val="00F80742"/>
    <w:rsid w:val="00F91812"/>
    <w:rsid w:val="00F955DA"/>
    <w:rsid w:val="00FA41A2"/>
    <w:rsid w:val="00FB07D8"/>
    <w:rsid w:val="00FB6488"/>
    <w:rsid w:val="00FC221E"/>
    <w:rsid w:val="00FC245F"/>
    <w:rsid w:val="00FC380E"/>
    <w:rsid w:val="00FC737F"/>
    <w:rsid w:val="00FE0B55"/>
    <w:rsid w:val="00FF3E04"/>
    <w:rsid w:val="00FF44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99DD3D2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qFormat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CF0FA3"/>
  </w:style>
  <w:style w:type="paragraph" w:styleId="ListParagraph">
    <w:name w:val="List Paragraph"/>
    <w:basedOn w:val="Normal"/>
    <w:uiPriority w:val="34"/>
    <w:qFormat/>
    <w:rsid w:val="002F15DE"/>
    <w:pPr>
      <w:ind w:left="720"/>
      <w:contextualSpacing/>
    </w:pPr>
  </w:style>
  <w:style w:type="character" w:customStyle="1" w:styleId="mediumtext">
    <w:name w:val="medium_text"/>
    <w:basedOn w:val="DefaultParagraphFont"/>
    <w:rsid w:val="002F15DE"/>
  </w:style>
  <w:style w:type="character" w:styleId="Hyperlink">
    <w:name w:val="Hyperlink"/>
    <w:basedOn w:val="DefaultParagraphFont"/>
    <w:uiPriority w:val="99"/>
    <w:unhideWhenUsed/>
    <w:rsid w:val="00853280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2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A4624-67F3-4273-AE78-BCB244764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250</TotalTime>
  <Pages>4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Kevin Surya Wahyudi</cp:lastModifiedBy>
  <cp:revision>179</cp:revision>
  <dcterms:created xsi:type="dcterms:W3CDTF">2017-06-21T03:38:00Z</dcterms:created>
  <dcterms:modified xsi:type="dcterms:W3CDTF">2021-03-02T09:31:00Z</dcterms:modified>
</cp:coreProperties>
</file>